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9826B" w14:textId="77777777" w:rsidR="001E5CFB" w:rsidRPr="006865DB" w:rsidRDefault="00010375" w:rsidP="000F69BC">
      <w:pPr>
        <w:pStyle w:val="NormalWeb"/>
        <w:spacing w:before="0" w:beforeAutospacing="0" w:after="0" w:afterAutospacing="0" w:line="360" w:lineRule="auto"/>
        <w:ind w:firstLine="284"/>
        <w:jc w:val="center"/>
        <w:rPr>
          <w:lang w:val="pt-BR"/>
        </w:rPr>
      </w:pPr>
      <w:bookmarkStart w:id="0" w:name="_Toc421009965"/>
      <w:bookmarkStart w:id="1" w:name="_Toc421013317"/>
      <w:bookmarkStart w:id="2" w:name="_Toc421098382"/>
      <w:r>
        <w:rPr>
          <w:rFonts w:ascii="Arial" w:hAnsi="Arial" w:cs="Arial"/>
          <w:color w:val="000000"/>
          <w:sz w:val="44"/>
          <w:szCs w:val="44"/>
          <w:lang w:val="pt-BR"/>
        </w:rPr>
        <w:softHyphen/>
      </w:r>
      <w:r>
        <w:rPr>
          <w:rFonts w:ascii="Arial" w:hAnsi="Arial" w:cs="Arial"/>
          <w:color w:val="000000"/>
          <w:sz w:val="44"/>
          <w:szCs w:val="44"/>
          <w:lang w:val="pt-BR"/>
        </w:rPr>
        <w:softHyphen/>
      </w:r>
      <w:r>
        <w:rPr>
          <w:rFonts w:ascii="Arial" w:hAnsi="Arial" w:cs="Arial"/>
          <w:color w:val="000000"/>
          <w:sz w:val="44"/>
          <w:szCs w:val="44"/>
          <w:lang w:val="pt-BR"/>
        </w:rPr>
        <w:softHyphen/>
      </w:r>
      <w:r w:rsidR="001E5CFB" w:rsidRPr="006865DB">
        <w:rPr>
          <w:rFonts w:ascii="Arial" w:hAnsi="Arial" w:cs="Arial"/>
          <w:color w:val="000000"/>
          <w:sz w:val="44"/>
          <w:szCs w:val="44"/>
          <w:lang w:val="pt-BR"/>
        </w:rPr>
        <w:t>Centro Universitário Padre Anchieta</w:t>
      </w:r>
    </w:p>
    <w:p w14:paraId="496CFDEA" w14:textId="77777777" w:rsidR="00457EFC" w:rsidRDefault="00457EFC" w:rsidP="000F69BC">
      <w:pPr>
        <w:pStyle w:val="Livre"/>
        <w:spacing w:before="120" w:after="120" w:line="360" w:lineRule="auto"/>
        <w:jc w:val="center"/>
        <w:rPr>
          <w:rFonts w:ascii="Arial" w:hAnsi="Arial"/>
          <w:b/>
          <w:noProof w:val="0"/>
          <w:sz w:val="28"/>
        </w:rPr>
      </w:pPr>
    </w:p>
    <w:p w14:paraId="7555D8F0" w14:textId="77777777" w:rsidR="00457EFC" w:rsidRDefault="00457EFC" w:rsidP="000F69BC">
      <w:pPr>
        <w:pStyle w:val="Livre"/>
        <w:spacing w:before="120" w:after="120" w:line="360" w:lineRule="auto"/>
        <w:jc w:val="center"/>
        <w:rPr>
          <w:rFonts w:ascii="Arial" w:hAnsi="Arial"/>
          <w:b/>
          <w:noProof w:val="0"/>
          <w:sz w:val="28"/>
        </w:rPr>
      </w:pPr>
    </w:p>
    <w:p w14:paraId="797074B5" w14:textId="6438F3D0" w:rsidR="00457EFC" w:rsidRDefault="009236AD" w:rsidP="000F69BC">
      <w:pPr>
        <w:pStyle w:val="Livre"/>
        <w:spacing w:before="240" w:after="240" w:line="360" w:lineRule="auto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 xml:space="preserve">Pulseira com </w:t>
      </w:r>
      <w:proofErr w:type="spellStart"/>
      <w:r>
        <w:rPr>
          <w:rFonts w:ascii="Arial" w:hAnsi="Arial"/>
          <w:b/>
          <w:noProof w:val="0"/>
          <w:sz w:val="38"/>
        </w:rPr>
        <w:t>geolocalizador</w:t>
      </w:r>
      <w:proofErr w:type="spellEnd"/>
    </w:p>
    <w:p w14:paraId="5A25C0E9" w14:textId="38300469" w:rsidR="009236AD" w:rsidRPr="00501CFD" w:rsidRDefault="009236AD" w:rsidP="009236AD">
      <w:pPr>
        <w:pStyle w:val="NormalWeb"/>
        <w:spacing w:before="0" w:beforeAutospacing="0" w:after="0" w:afterAutospacing="0" w:line="360" w:lineRule="auto"/>
        <w:ind w:firstLine="284"/>
        <w:jc w:val="center"/>
        <w:rPr>
          <w:rFonts w:ascii="Arial" w:hAnsi="Arial"/>
          <w:bCs/>
          <w:sz w:val="38"/>
          <w:szCs w:val="20"/>
          <w:lang w:eastAsia="pt-BR"/>
        </w:rPr>
      </w:pPr>
      <w:r w:rsidRPr="00501CFD">
        <w:rPr>
          <w:rFonts w:ascii="Arial" w:hAnsi="Arial"/>
          <w:bCs/>
          <w:sz w:val="38"/>
          <w:szCs w:val="20"/>
          <w:lang w:eastAsia="pt-BR"/>
        </w:rPr>
        <w:t xml:space="preserve">Pulse </w:t>
      </w:r>
      <w:r w:rsidR="00FF507F" w:rsidRPr="00501CFD">
        <w:rPr>
          <w:rFonts w:ascii="Arial" w:hAnsi="Arial"/>
          <w:bCs/>
          <w:sz w:val="38"/>
          <w:szCs w:val="20"/>
          <w:lang w:eastAsia="pt-BR"/>
        </w:rPr>
        <w:t>L</w:t>
      </w:r>
      <w:r w:rsidRPr="00501CFD">
        <w:rPr>
          <w:rFonts w:ascii="Arial" w:hAnsi="Arial"/>
          <w:bCs/>
          <w:sz w:val="38"/>
          <w:szCs w:val="20"/>
          <w:lang w:eastAsia="pt-BR"/>
        </w:rPr>
        <w:t>ocation</w:t>
      </w:r>
    </w:p>
    <w:p w14:paraId="528B7A9A" w14:textId="77777777" w:rsidR="00457EFC" w:rsidRPr="00501CFD" w:rsidRDefault="00457EFC" w:rsidP="000F69BC">
      <w:pPr>
        <w:pStyle w:val="Livre"/>
        <w:spacing w:before="720" w:line="360" w:lineRule="auto"/>
        <w:jc w:val="center"/>
        <w:rPr>
          <w:rFonts w:ascii="Arial" w:hAnsi="Arial"/>
          <w:b/>
          <w:noProof w:val="0"/>
          <w:sz w:val="28"/>
          <w:lang w:val="en-US"/>
        </w:rPr>
      </w:pPr>
    </w:p>
    <w:p w14:paraId="4BEB40D5" w14:textId="77777777" w:rsidR="000F69BC" w:rsidRPr="00501CFD" w:rsidRDefault="000F69BC" w:rsidP="000F69BC">
      <w:pPr>
        <w:pStyle w:val="Livre"/>
        <w:spacing w:before="720" w:line="360" w:lineRule="auto"/>
        <w:jc w:val="center"/>
        <w:rPr>
          <w:rFonts w:ascii="Arial" w:hAnsi="Arial"/>
          <w:b/>
          <w:noProof w:val="0"/>
          <w:sz w:val="28"/>
          <w:lang w:val="en-US"/>
        </w:rPr>
      </w:pPr>
    </w:p>
    <w:p w14:paraId="1B2311E2" w14:textId="77777777" w:rsidR="00457EFC" w:rsidRPr="00501CFD" w:rsidRDefault="00457EFC" w:rsidP="000F69BC">
      <w:pPr>
        <w:pStyle w:val="Corpodetexto"/>
        <w:keepLines w:val="0"/>
        <w:spacing w:line="360" w:lineRule="auto"/>
        <w:jc w:val="center"/>
        <w:rPr>
          <w:b/>
          <w:lang w:val="en-US"/>
        </w:rPr>
      </w:pPr>
      <w:bookmarkStart w:id="3" w:name="_Toc390600631"/>
      <w:bookmarkStart w:id="4" w:name="_Toc427049359"/>
      <w:proofErr w:type="spellStart"/>
      <w:r w:rsidRPr="00501CFD">
        <w:rPr>
          <w:b/>
          <w:lang w:val="en-US"/>
        </w:rPr>
        <w:t>Autores</w:t>
      </w:r>
      <w:proofErr w:type="spellEnd"/>
      <w:r w:rsidRPr="00501CFD">
        <w:rPr>
          <w:b/>
          <w:lang w:val="en-US"/>
        </w:rPr>
        <w:t xml:space="preserve">: </w:t>
      </w:r>
    </w:p>
    <w:p w14:paraId="423346C7" w14:textId="30198981" w:rsidR="001E5CFB" w:rsidRPr="00501CFD" w:rsidRDefault="00F50675" w:rsidP="000F69BC">
      <w:pPr>
        <w:pStyle w:val="Corpodetexto"/>
        <w:keepLines w:val="0"/>
        <w:spacing w:line="360" w:lineRule="auto"/>
        <w:jc w:val="center"/>
        <w:rPr>
          <w:b/>
          <w:lang w:val="en-US"/>
        </w:rPr>
      </w:pPr>
      <w:r w:rsidRPr="00501CFD">
        <w:rPr>
          <w:b/>
          <w:lang w:val="en-US"/>
        </w:rPr>
        <w:t>Brendon Souza</w:t>
      </w:r>
    </w:p>
    <w:p w14:paraId="5EBCEB16" w14:textId="276083DB" w:rsidR="00F50675" w:rsidRPr="00501CFD" w:rsidRDefault="00F50675" w:rsidP="000F69BC">
      <w:pPr>
        <w:pStyle w:val="Corpodetexto"/>
        <w:keepLines w:val="0"/>
        <w:spacing w:line="360" w:lineRule="auto"/>
        <w:jc w:val="center"/>
        <w:rPr>
          <w:b/>
          <w:lang w:val="en-US"/>
        </w:rPr>
      </w:pPr>
      <w:r w:rsidRPr="00501CFD">
        <w:rPr>
          <w:b/>
          <w:lang w:val="en-US"/>
        </w:rPr>
        <w:t>Jordan Costa</w:t>
      </w:r>
    </w:p>
    <w:p w14:paraId="25388E18" w14:textId="5177C281" w:rsidR="00F50675" w:rsidRPr="00501CFD" w:rsidRDefault="00F50675" w:rsidP="000F69BC">
      <w:pPr>
        <w:pStyle w:val="Corpodetexto"/>
        <w:keepLines w:val="0"/>
        <w:spacing w:line="360" w:lineRule="auto"/>
        <w:jc w:val="center"/>
        <w:rPr>
          <w:rFonts w:ascii="Arial" w:hAnsi="Arial"/>
          <w:sz w:val="24"/>
          <w:lang w:val="en-US"/>
        </w:rPr>
      </w:pPr>
      <w:r w:rsidRPr="00501CFD">
        <w:rPr>
          <w:b/>
          <w:lang w:val="en-US"/>
        </w:rPr>
        <w:t>Yasmin Pisoni</w:t>
      </w:r>
      <w:r w:rsidR="00482617">
        <w:rPr>
          <w:b/>
          <w:lang w:val="en-US"/>
        </w:rPr>
        <w:t xml:space="preserve"> </w:t>
      </w:r>
    </w:p>
    <w:p w14:paraId="442F1509" w14:textId="77777777" w:rsidR="001E5CFB" w:rsidRPr="00501CFD" w:rsidRDefault="001E5CFB" w:rsidP="000F69BC">
      <w:pPr>
        <w:pStyle w:val="Livre"/>
        <w:spacing w:before="600" w:line="360" w:lineRule="auto"/>
        <w:jc w:val="center"/>
        <w:rPr>
          <w:rFonts w:ascii="Arial" w:hAnsi="Arial"/>
          <w:noProof w:val="0"/>
          <w:sz w:val="22"/>
          <w:lang w:val="en-US"/>
        </w:rPr>
      </w:pPr>
    </w:p>
    <w:p w14:paraId="5D46E4D1" w14:textId="77777777" w:rsidR="001E5CFB" w:rsidRPr="00501CFD" w:rsidRDefault="001E5CFB" w:rsidP="000F69BC">
      <w:pPr>
        <w:pStyle w:val="Livre"/>
        <w:spacing w:before="600" w:line="360" w:lineRule="auto"/>
        <w:jc w:val="center"/>
        <w:rPr>
          <w:rFonts w:ascii="Arial" w:hAnsi="Arial"/>
          <w:noProof w:val="0"/>
          <w:sz w:val="22"/>
          <w:lang w:val="en-US"/>
        </w:rPr>
      </w:pPr>
    </w:p>
    <w:p w14:paraId="03C50B02" w14:textId="77777777" w:rsidR="00457EFC" w:rsidRDefault="001E5CFB" w:rsidP="000F69BC">
      <w:pPr>
        <w:pStyle w:val="Livre"/>
        <w:spacing w:before="600" w:line="360" w:lineRule="auto"/>
        <w:jc w:val="center"/>
        <w:rPr>
          <w:sz w:val="22"/>
        </w:rPr>
      </w:pPr>
      <w:r>
        <w:rPr>
          <w:rFonts w:ascii="Arial" w:hAnsi="Arial"/>
          <w:b/>
          <w:noProof w:val="0"/>
          <w:sz w:val="22"/>
        </w:rPr>
        <w:t>Jundiaí</w:t>
      </w:r>
    </w:p>
    <w:p w14:paraId="3944007A" w14:textId="2ECC8BA1" w:rsidR="00457EFC" w:rsidRDefault="009236AD" w:rsidP="000F69BC">
      <w:pPr>
        <w:pStyle w:val="Livre"/>
        <w:spacing w:before="600" w:line="360" w:lineRule="auto"/>
        <w:jc w:val="center"/>
        <w:outlineLvl w:val="0"/>
        <w:rPr>
          <w:b/>
          <w:sz w:val="22"/>
        </w:rPr>
      </w:pPr>
      <w:r>
        <w:rPr>
          <w:rFonts w:ascii="Arial" w:hAnsi="Arial"/>
          <w:b/>
          <w:sz w:val="22"/>
        </w:rPr>
        <w:t>18</w:t>
      </w:r>
      <w:r w:rsidR="001E5CFB">
        <w:rPr>
          <w:rFonts w:ascii="Arial" w:hAnsi="Arial"/>
          <w:b/>
          <w:sz w:val="22"/>
        </w:rPr>
        <w:t xml:space="preserve"> de </w:t>
      </w:r>
      <w:r>
        <w:rPr>
          <w:rFonts w:ascii="Arial" w:hAnsi="Arial"/>
          <w:b/>
          <w:sz w:val="22"/>
        </w:rPr>
        <w:t>junho</w:t>
      </w:r>
      <w:r w:rsidR="001E5CFB">
        <w:rPr>
          <w:rFonts w:ascii="Arial" w:hAnsi="Arial"/>
          <w:b/>
          <w:sz w:val="22"/>
        </w:rPr>
        <w:t xml:space="preserve"> de 20</w:t>
      </w:r>
      <w:r>
        <w:rPr>
          <w:rFonts w:ascii="Arial" w:hAnsi="Arial"/>
          <w:b/>
          <w:sz w:val="22"/>
        </w:rPr>
        <w:t>20</w:t>
      </w:r>
    </w:p>
    <w:p w14:paraId="00D31D5E" w14:textId="77777777" w:rsidR="00457EFC" w:rsidRDefault="00457EFC" w:rsidP="000F69BC">
      <w:pPr>
        <w:pStyle w:val="sumrio"/>
        <w:spacing w:line="360" w:lineRule="auto"/>
      </w:pPr>
      <w:bookmarkStart w:id="5" w:name="_Toc481911616"/>
      <w:bookmarkStart w:id="6" w:name="_Toc43313105"/>
      <w:r>
        <w:lastRenderedPageBreak/>
        <w:t>Aprovação</w:t>
      </w:r>
      <w:bookmarkEnd w:id="3"/>
      <w:bookmarkEnd w:id="4"/>
      <w:bookmarkEnd w:id="5"/>
      <w:bookmarkEnd w:id="6"/>
    </w:p>
    <w:p w14:paraId="3E1A58D8" w14:textId="3BC8CF7E" w:rsidR="00457EFC" w:rsidRDefault="00457EFC" w:rsidP="000F69BC">
      <w:pPr>
        <w:pStyle w:val="Corpodetexto"/>
        <w:spacing w:line="360" w:lineRule="auto"/>
      </w:pPr>
      <w:r>
        <w:t xml:space="preserve">Aprovamos a Especificação dos </w:t>
      </w:r>
      <w:r w:rsidR="001E5CFB">
        <w:t xml:space="preserve">Requisitos </w:t>
      </w:r>
      <w:r>
        <w:t xml:space="preserve">do projeto </w:t>
      </w:r>
      <w:r w:rsidR="009236AD">
        <w:t xml:space="preserve">Pulse </w:t>
      </w:r>
      <w:proofErr w:type="spellStart"/>
      <w:r w:rsidR="009236AD">
        <w:t>Location</w:t>
      </w:r>
      <w:proofErr w:type="spellEnd"/>
      <w:r w:rsidR="001E5CFB">
        <w:t>.</w:t>
      </w:r>
    </w:p>
    <w:p w14:paraId="13CF2B11" w14:textId="77777777" w:rsidR="00457EFC" w:rsidRDefault="00457EFC" w:rsidP="000F69BC">
      <w:pPr>
        <w:pStyle w:val="Corpodetexto"/>
      </w:pPr>
    </w:p>
    <w:p w14:paraId="0DB3ECE4" w14:textId="77777777" w:rsidR="00457EFC" w:rsidRDefault="00457EFC" w:rsidP="000F69BC">
      <w:pPr>
        <w:pStyle w:val="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457EFC" w14:paraId="6A821E25" w14:textId="77777777">
        <w:trPr>
          <w:cantSplit/>
          <w:trHeight w:val="400"/>
        </w:trPr>
        <w:tc>
          <w:tcPr>
            <w:tcW w:w="4039" w:type="dxa"/>
            <w:vMerge w:val="restart"/>
          </w:tcPr>
          <w:p w14:paraId="4A93A5C4" w14:textId="77777777" w:rsidR="00457EFC" w:rsidRDefault="00457EFC" w:rsidP="000F69BC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14:paraId="1D4B4039" w14:textId="77777777" w:rsidR="00457EFC" w:rsidRDefault="00457EFC" w:rsidP="000F69BC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6AEB9363" w14:textId="77777777" w:rsidR="00457EFC" w:rsidRDefault="00457EFC" w:rsidP="000F69BC">
            <w:pPr>
              <w:pStyle w:val="Corpodetexto"/>
            </w:pPr>
          </w:p>
        </w:tc>
      </w:tr>
      <w:tr w:rsidR="00457EFC" w14:paraId="0954913F" w14:textId="77777777">
        <w:trPr>
          <w:cantSplit/>
          <w:trHeight w:val="400"/>
        </w:trPr>
        <w:tc>
          <w:tcPr>
            <w:tcW w:w="4039" w:type="dxa"/>
            <w:vMerge/>
          </w:tcPr>
          <w:p w14:paraId="1CCB61E9" w14:textId="77777777" w:rsidR="00457EFC" w:rsidRDefault="00457EFC" w:rsidP="000F69BC">
            <w:pPr>
              <w:pStyle w:val="Corpodetexto"/>
            </w:pPr>
          </w:p>
        </w:tc>
        <w:tc>
          <w:tcPr>
            <w:tcW w:w="1134" w:type="dxa"/>
            <w:vMerge/>
          </w:tcPr>
          <w:p w14:paraId="4177F3C6" w14:textId="77777777" w:rsidR="00457EFC" w:rsidRDefault="00457EFC" w:rsidP="000F69B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14:paraId="31CFBB63" w14:textId="77777777" w:rsidR="00457EFC" w:rsidRDefault="00457EFC" w:rsidP="000F69BC">
            <w:pPr>
              <w:pStyle w:val="Corpodetexto"/>
            </w:pPr>
          </w:p>
        </w:tc>
      </w:tr>
      <w:tr w:rsidR="00457EFC" w14:paraId="2B569117" w14:textId="77777777">
        <w:trPr>
          <w:cantSplit/>
          <w:trHeight w:val="400"/>
        </w:trPr>
        <w:tc>
          <w:tcPr>
            <w:tcW w:w="4039" w:type="dxa"/>
            <w:vMerge w:val="restart"/>
          </w:tcPr>
          <w:p w14:paraId="0C54CDEB" w14:textId="77777777" w:rsidR="00457EFC" w:rsidRDefault="00457EFC" w:rsidP="000F69BC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14:paraId="2C6C7468" w14:textId="77777777" w:rsidR="00457EFC" w:rsidRDefault="00457EFC" w:rsidP="000F69BC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57BA90EC" w14:textId="77777777" w:rsidR="00457EFC" w:rsidRDefault="00457EFC" w:rsidP="000F69BC">
            <w:pPr>
              <w:pStyle w:val="Corpodetexto"/>
            </w:pPr>
          </w:p>
        </w:tc>
      </w:tr>
      <w:tr w:rsidR="00457EFC" w14:paraId="202FFAA6" w14:textId="77777777">
        <w:trPr>
          <w:cantSplit/>
          <w:trHeight w:val="400"/>
        </w:trPr>
        <w:tc>
          <w:tcPr>
            <w:tcW w:w="4039" w:type="dxa"/>
            <w:vMerge/>
          </w:tcPr>
          <w:p w14:paraId="3308F3A7" w14:textId="77777777" w:rsidR="00457EFC" w:rsidRDefault="00457EFC" w:rsidP="000F69BC">
            <w:pPr>
              <w:pStyle w:val="Corpodetexto"/>
            </w:pPr>
          </w:p>
        </w:tc>
        <w:tc>
          <w:tcPr>
            <w:tcW w:w="1134" w:type="dxa"/>
            <w:vMerge/>
          </w:tcPr>
          <w:p w14:paraId="79780E67" w14:textId="77777777" w:rsidR="00457EFC" w:rsidRDefault="00457EFC" w:rsidP="000F69B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14:paraId="0DCD833A" w14:textId="77777777" w:rsidR="00457EFC" w:rsidRDefault="00457EFC" w:rsidP="000F69BC">
            <w:pPr>
              <w:pStyle w:val="Corpodetexto"/>
            </w:pPr>
          </w:p>
        </w:tc>
      </w:tr>
      <w:tr w:rsidR="00457EFC" w14:paraId="3DAEC770" w14:textId="77777777">
        <w:trPr>
          <w:cantSplit/>
          <w:trHeight w:val="400"/>
        </w:trPr>
        <w:tc>
          <w:tcPr>
            <w:tcW w:w="4039" w:type="dxa"/>
            <w:vMerge w:val="restart"/>
          </w:tcPr>
          <w:p w14:paraId="6BAF7D15" w14:textId="77777777" w:rsidR="00457EFC" w:rsidRDefault="00457EFC" w:rsidP="000F69BC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14:paraId="465E731C" w14:textId="77777777" w:rsidR="00457EFC" w:rsidRDefault="00457EFC" w:rsidP="000F69BC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3072C2FA" w14:textId="77777777" w:rsidR="00457EFC" w:rsidRDefault="00457EFC" w:rsidP="000F69BC">
            <w:pPr>
              <w:pStyle w:val="Corpodetexto"/>
            </w:pPr>
          </w:p>
        </w:tc>
      </w:tr>
      <w:tr w:rsidR="00457EFC" w14:paraId="3433548C" w14:textId="77777777">
        <w:trPr>
          <w:cantSplit/>
          <w:trHeight w:val="400"/>
        </w:trPr>
        <w:tc>
          <w:tcPr>
            <w:tcW w:w="4039" w:type="dxa"/>
            <w:vMerge/>
          </w:tcPr>
          <w:p w14:paraId="7525ECA0" w14:textId="77777777" w:rsidR="00457EFC" w:rsidRDefault="00457EFC" w:rsidP="000F69BC">
            <w:pPr>
              <w:pStyle w:val="Corpodetexto"/>
            </w:pPr>
          </w:p>
        </w:tc>
        <w:tc>
          <w:tcPr>
            <w:tcW w:w="1134" w:type="dxa"/>
            <w:vMerge/>
          </w:tcPr>
          <w:p w14:paraId="4AF3A744" w14:textId="77777777" w:rsidR="00457EFC" w:rsidRDefault="00457EFC" w:rsidP="000F69B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14:paraId="0064C056" w14:textId="77777777" w:rsidR="00457EFC" w:rsidRDefault="00457EFC" w:rsidP="000F69BC">
            <w:pPr>
              <w:pStyle w:val="Corpodetexto"/>
            </w:pPr>
          </w:p>
        </w:tc>
      </w:tr>
      <w:tr w:rsidR="00457EFC" w14:paraId="4DB92839" w14:textId="77777777">
        <w:trPr>
          <w:cantSplit/>
          <w:trHeight w:val="400"/>
        </w:trPr>
        <w:tc>
          <w:tcPr>
            <w:tcW w:w="4039" w:type="dxa"/>
            <w:vMerge w:val="restart"/>
          </w:tcPr>
          <w:p w14:paraId="303F4645" w14:textId="77777777" w:rsidR="00457EFC" w:rsidRDefault="00457EFC" w:rsidP="000F69BC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14:paraId="06778AE7" w14:textId="77777777" w:rsidR="00457EFC" w:rsidRDefault="00457EFC" w:rsidP="000F69BC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33187E7C" w14:textId="77777777" w:rsidR="00457EFC" w:rsidRDefault="00457EFC" w:rsidP="000F69BC">
            <w:pPr>
              <w:pStyle w:val="Corpodetexto"/>
            </w:pPr>
          </w:p>
        </w:tc>
      </w:tr>
      <w:tr w:rsidR="00457EFC" w14:paraId="0E81A3AA" w14:textId="77777777">
        <w:trPr>
          <w:cantSplit/>
          <w:trHeight w:val="400"/>
        </w:trPr>
        <w:tc>
          <w:tcPr>
            <w:tcW w:w="4039" w:type="dxa"/>
            <w:vMerge/>
          </w:tcPr>
          <w:p w14:paraId="5348EFFE" w14:textId="77777777" w:rsidR="00457EFC" w:rsidRDefault="00457EFC" w:rsidP="000F69BC">
            <w:pPr>
              <w:pStyle w:val="Corpodetexto"/>
            </w:pPr>
          </w:p>
        </w:tc>
        <w:tc>
          <w:tcPr>
            <w:tcW w:w="1134" w:type="dxa"/>
            <w:vMerge/>
          </w:tcPr>
          <w:p w14:paraId="302BC295" w14:textId="77777777" w:rsidR="00457EFC" w:rsidRDefault="00457EFC" w:rsidP="000F69B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14:paraId="19D4A9C5" w14:textId="77777777" w:rsidR="00457EFC" w:rsidRDefault="00457EFC" w:rsidP="000F69BC">
            <w:pPr>
              <w:pStyle w:val="Corpodetexto"/>
            </w:pPr>
          </w:p>
        </w:tc>
      </w:tr>
      <w:tr w:rsidR="00457EFC" w14:paraId="5EBBDB5A" w14:textId="77777777">
        <w:trPr>
          <w:cantSplit/>
          <w:trHeight w:val="400"/>
        </w:trPr>
        <w:tc>
          <w:tcPr>
            <w:tcW w:w="4039" w:type="dxa"/>
            <w:vMerge w:val="restart"/>
          </w:tcPr>
          <w:p w14:paraId="1E7073F9" w14:textId="77777777" w:rsidR="00457EFC" w:rsidRDefault="00457EFC" w:rsidP="000F69BC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14:paraId="5B1DC84F" w14:textId="77777777" w:rsidR="00457EFC" w:rsidRDefault="00457EFC" w:rsidP="000F69BC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209A6906" w14:textId="77777777" w:rsidR="00457EFC" w:rsidRDefault="00457EFC" w:rsidP="000F69BC">
            <w:pPr>
              <w:pStyle w:val="Corpodetexto"/>
            </w:pPr>
          </w:p>
        </w:tc>
      </w:tr>
      <w:tr w:rsidR="00457EFC" w14:paraId="54F2C42E" w14:textId="77777777">
        <w:trPr>
          <w:cantSplit/>
          <w:trHeight w:val="400"/>
        </w:trPr>
        <w:tc>
          <w:tcPr>
            <w:tcW w:w="4039" w:type="dxa"/>
            <w:vMerge/>
          </w:tcPr>
          <w:p w14:paraId="67DAF32B" w14:textId="77777777" w:rsidR="00457EFC" w:rsidRDefault="00457EFC" w:rsidP="000F69BC">
            <w:pPr>
              <w:pStyle w:val="Corpodetexto"/>
            </w:pPr>
          </w:p>
        </w:tc>
        <w:tc>
          <w:tcPr>
            <w:tcW w:w="1134" w:type="dxa"/>
            <w:vMerge/>
          </w:tcPr>
          <w:p w14:paraId="55AFB2E7" w14:textId="77777777" w:rsidR="00457EFC" w:rsidRDefault="00457EFC" w:rsidP="000F69BC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14:paraId="506F328A" w14:textId="77777777" w:rsidR="00457EFC" w:rsidRDefault="00457EFC" w:rsidP="000F69BC">
            <w:pPr>
              <w:pStyle w:val="Corpodetexto"/>
            </w:pPr>
          </w:p>
        </w:tc>
      </w:tr>
      <w:tr w:rsidR="00457EFC" w14:paraId="7E5F4706" w14:textId="77777777">
        <w:trPr>
          <w:cantSplit/>
          <w:trHeight w:val="400"/>
        </w:trPr>
        <w:tc>
          <w:tcPr>
            <w:tcW w:w="4039" w:type="dxa"/>
            <w:vMerge w:val="restart"/>
          </w:tcPr>
          <w:p w14:paraId="005CEFB5" w14:textId="77777777" w:rsidR="00457EFC" w:rsidRDefault="00457EFC" w:rsidP="000F69BC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14:paraId="0864A1D0" w14:textId="77777777" w:rsidR="00457EFC" w:rsidRDefault="00457EFC" w:rsidP="000F69BC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17A05EBD" w14:textId="77777777" w:rsidR="00457EFC" w:rsidRDefault="00457EFC" w:rsidP="000F69BC">
            <w:pPr>
              <w:pStyle w:val="Corpodetexto"/>
            </w:pPr>
          </w:p>
        </w:tc>
      </w:tr>
      <w:tr w:rsidR="00457EFC" w14:paraId="66F015CA" w14:textId="77777777">
        <w:trPr>
          <w:cantSplit/>
          <w:trHeight w:val="400"/>
        </w:trPr>
        <w:tc>
          <w:tcPr>
            <w:tcW w:w="4039" w:type="dxa"/>
            <w:vMerge/>
          </w:tcPr>
          <w:p w14:paraId="2834A1FC" w14:textId="77777777" w:rsidR="00457EFC" w:rsidRDefault="00457EFC" w:rsidP="000F69BC">
            <w:pPr>
              <w:pStyle w:val="Corpodetexto"/>
              <w:spacing w:line="360" w:lineRule="auto"/>
            </w:pPr>
          </w:p>
        </w:tc>
        <w:tc>
          <w:tcPr>
            <w:tcW w:w="1134" w:type="dxa"/>
            <w:vMerge/>
          </w:tcPr>
          <w:p w14:paraId="063718E4" w14:textId="77777777" w:rsidR="00457EFC" w:rsidRDefault="00457EFC" w:rsidP="000F69BC">
            <w:pPr>
              <w:pStyle w:val="Corpodetexto"/>
              <w:spacing w:line="360" w:lineRule="au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14:paraId="0AC29C3A" w14:textId="77777777" w:rsidR="00457EFC" w:rsidRDefault="00457EFC" w:rsidP="000F69BC">
            <w:pPr>
              <w:pStyle w:val="Corpodetexto"/>
              <w:spacing w:line="360" w:lineRule="auto"/>
            </w:pPr>
          </w:p>
        </w:tc>
      </w:tr>
    </w:tbl>
    <w:p w14:paraId="2380D37B" w14:textId="77777777" w:rsidR="00457EFC" w:rsidRDefault="00457EFC" w:rsidP="000F69BC">
      <w:pPr>
        <w:pStyle w:val="Corpodetexto"/>
        <w:spacing w:line="360" w:lineRule="auto"/>
      </w:pPr>
    </w:p>
    <w:p w14:paraId="203DDB25" w14:textId="77777777" w:rsidR="00457EFC" w:rsidRDefault="00457EFC" w:rsidP="000F69BC">
      <w:pPr>
        <w:pStyle w:val="sumrio"/>
        <w:spacing w:line="360" w:lineRule="auto"/>
      </w:pPr>
      <w:bookmarkStart w:id="7" w:name="_Toc427049360"/>
      <w:bookmarkStart w:id="8" w:name="_Toc481911617"/>
      <w:bookmarkStart w:id="9" w:name="_Toc43313106"/>
      <w:r>
        <w:lastRenderedPageBreak/>
        <w:t>Versões revisadas anteriores</w:t>
      </w:r>
      <w:bookmarkEnd w:id="7"/>
      <w:bookmarkEnd w:id="8"/>
      <w:bookmarkEnd w:id="9"/>
    </w:p>
    <w:p w14:paraId="000CDC88" w14:textId="77777777" w:rsidR="00457EFC" w:rsidRDefault="00457EFC" w:rsidP="000F69BC">
      <w:pPr>
        <w:pStyle w:val="Corpodetexto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457EFC" w14:paraId="1B11E5F1" w14:textId="77777777">
        <w:trPr>
          <w:cantSplit/>
        </w:trPr>
        <w:tc>
          <w:tcPr>
            <w:tcW w:w="2055" w:type="dxa"/>
          </w:tcPr>
          <w:p w14:paraId="087508D4" w14:textId="77777777" w:rsidR="00457EFC" w:rsidRDefault="00457EFC" w:rsidP="000F69BC">
            <w:pPr>
              <w:pStyle w:val="Corpodetexto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</w:tcPr>
          <w:p w14:paraId="0CE06212" w14:textId="77777777" w:rsidR="00457EFC" w:rsidRDefault="00457EFC" w:rsidP="000F69BC">
            <w:pPr>
              <w:pStyle w:val="Corpodetexto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</w:tcPr>
          <w:p w14:paraId="171EFE63" w14:textId="77777777" w:rsidR="00457EFC" w:rsidRDefault="00457EFC" w:rsidP="000F69BC">
            <w:pPr>
              <w:pStyle w:val="Corpodetexto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457EFC" w14:paraId="0D881F06" w14:textId="77777777">
        <w:trPr>
          <w:cantSplit/>
        </w:trPr>
        <w:tc>
          <w:tcPr>
            <w:tcW w:w="2055" w:type="dxa"/>
          </w:tcPr>
          <w:p w14:paraId="18AF04E5" w14:textId="77777777" w:rsidR="00457EFC" w:rsidRDefault="00457EFC" w:rsidP="000F69BC">
            <w:pPr>
              <w:pStyle w:val="Tabela"/>
              <w:spacing w:line="360" w:lineRule="auto"/>
            </w:pPr>
          </w:p>
        </w:tc>
        <w:tc>
          <w:tcPr>
            <w:tcW w:w="5812" w:type="dxa"/>
          </w:tcPr>
          <w:p w14:paraId="0D5B8B41" w14:textId="77777777" w:rsidR="00457EFC" w:rsidRDefault="00457EFC" w:rsidP="000F69BC">
            <w:pPr>
              <w:pStyle w:val="Tabela"/>
              <w:spacing w:line="360" w:lineRule="auto"/>
            </w:pPr>
          </w:p>
        </w:tc>
        <w:tc>
          <w:tcPr>
            <w:tcW w:w="1345" w:type="dxa"/>
          </w:tcPr>
          <w:p w14:paraId="0BF9E9B9" w14:textId="77777777" w:rsidR="00457EFC" w:rsidRDefault="00457EFC" w:rsidP="000F69BC">
            <w:pPr>
              <w:pStyle w:val="Tabela"/>
              <w:spacing w:line="360" w:lineRule="auto"/>
            </w:pPr>
          </w:p>
        </w:tc>
      </w:tr>
      <w:tr w:rsidR="00457EFC" w14:paraId="7CBDE73F" w14:textId="77777777">
        <w:trPr>
          <w:cantSplit/>
        </w:trPr>
        <w:tc>
          <w:tcPr>
            <w:tcW w:w="2055" w:type="dxa"/>
          </w:tcPr>
          <w:p w14:paraId="3A1AE13A" w14:textId="77777777" w:rsidR="00457EFC" w:rsidRDefault="00457EFC" w:rsidP="000F69BC">
            <w:pPr>
              <w:pStyle w:val="Tabela"/>
              <w:spacing w:line="360" w:lineRule="auto"/>
            </w:pPr>
          </w:p>
        </w:tc>
        <w:tc>
          <w:tcPr>
            <w:tcW w:w="5812" w:type="dxa"/>
          </w:tcPr>
          <w:p w14:paraId="343F42D1" w14:textId="77777777" w:rsidR="00457EFC" w:rsidRDefault="00457EFC" w:rsidP="000F69BC">
            <w:pPr>
              <w:pStyle w:val="Tabela"/>
              <w:spacing w:line="360" w:lineRule="auto"/>
            </w:pPr>
          </w:p>
        </w:tc>
        <w:tc>
          <w:tcPr>
            <w:tcW w:w="1345" w:type="dxa"/>
          </w:tcPr>
          <w:p w14:paraId="79F3101B" w14:textId="77777777" w:rsidR="00457EFC" w:rsidRDefault="00457EFC" w:rsidP="000F69BC">
            <w:pPr>
              <w:pStyle w:val="Tabela"/>
              <w:spacing w:line="360" w:lineRule="auto"/>
            </w:pPr>
          </w:p>
        </w:tc>
      </w:tr>
      <w:tr w:rsidR="00457EFC" w14:paraId="788B0D96" w14:textId="77777777">
        <w:trPr>
          <w:cantSplit/>
        </w:trPr>
        <w:tc>
          <w:tcPr>
            <w:tcW w:w="2055" w:type="dxa"/>
          </w:tcPr>
          <w:p w14:paraId="1C5D5D71" w14:textId="77777777" w:rsidR="00457EFC" w:rsidRDefault="00457EFC" w:rsidP="000F69BC">
            <w:pPr>
              <w:pStyle w:val="Tabela"/>
              <w:spacing w:line="360" w:lineRule="auto"/>
            </w:pPr>
          </w:p>
        </w:tc>
        <w:tc>
          <w:tcPr>
            <w:tcW w:w="5812" w:type="dxa"/>
          </w:tcPr>
          <w:p w14:paraId="44D66DC6" w14:textId="77777777" w:rsidR="00457EFC" w:rsidRDefault="00457EFC" w:rsidP="000F69BC">
            <w:pPr>
              <w:pStyle w:val="Tabela"/>
              <w:spacing w:line="360" w:lineRule="auto"/>
            </w:pPr>
          </w:p>
        </w:tc>
        <w:tc>
          <w:tcPr>
            <w:tcW w:w="1345" w:type="dxa"/>
          </w:tcPr>
          <w:p w14:paraId="713E27D5" w14:textId="77777777" w:rsidR="00457EFC" w:rsidRDefault="00457EFC" w:rsidP="000F69BC">
            <w:pPr>
              <w:pStyle w:val="Tabela"/>
              <w:spacing w:line="360" w:lineRule="auto"/>
            </w:pPr>
          </w:p>
        </w:tc>
      </w:tr>
      <w:tr w:rsidR="00457EFC" w14:paraId="6B457727" w14:textId="77777777">
        <w:trPr>
          <w:cantSplit/>
        </w:trPr>
        <w:tc>
          <w:tcPr>
            <w:tcW w:w="2055" w:type="dxa"/>
          </w:tcPr>
          <w:p w14:paraId="09953366" w14:textId="77777777" w:rsidR="00457EFC" w:rsidRDefault="00457EFC" w:rsidP="000F69BC">
            <w:pPr>
              <w:pStyle w:val="Tabela"/>
              <w:spacing w:line="360" w:lineRule="auto"/>
            </w:pPr>
          </w:p>
        </w:tc>
        <w:tc>
          <w:tcPr>
            <w:tcW w:w="5812" w:type="dxa"/>
          </w:tcPr>
          <w:p w14:paraId="3BE185EE" w14:textId="77777777" w:rsidR="00457EFC" w:rsidRDefault="00457EFC" w:rsidP="000F69BC">
            <w:pPr>
              <w:pStyle w:val="Tabela"/>
              <w:spacing w:line="360" w:lineRule="auto"/>
            </w:pPr>
          </w:p>
        </w:tc>
        <w:tc>
          <w:tcPr>
            <w:tcW w:w="1345" w:type="dxa"/>
          </w:tcPr>
          <w:p w14:paraId="55DBC5F0" w14:textId="77777777" w:rsidR="00457EFC" w:rsidRDefault="00457EFC" w:rsidP="000F69BC">
            <w:pPr>
              <w:pStyle w:val="Tabela"/>
              <w:spacing w:line="360" w:lineRule="auto"/>
            </w:pPr>
          </w:p>
        </w:tc>
      </w:tr>
    </w:tbl>
    <w:p w14:paraId="62F913BE" w14:textId="77777777" w:rsidR="00457EFC" w:rsidRDefault="00457EFC" w:rsidP="000F69BC">
      <w:pPr>
        <w:pStyle w:val="Corpodetexto"/>
        <w:spacing w:line="360" w:lineRule="auto"/>
      </w:pPr>
    </w:p>
    <w:p w14:paraId="0877548A" w14:textId="77777777" w:rsidR="00457EFC" w:rsidRDefault="00457EFC" w:rsidP="000F69BC">
      <w:pPr>
        <w:pStyle w:val="Ttulo1"/>
        <w:spacing w:line="360" w:lineRule="auto"/>
      </w:pPr>
      <w:bookmarkStart w:id="10" w:name="_Toc427049361"/>
      <w:bookmarkStart w:id="11" w:name="_Toc481911618"/>
      <w:bookmarkStart w:id="12" w:name="_Toc43313107"/>
      <w:r>
        <w:lastRenderedPageBreak/>
        <w:t>Especificação dos Requisitos do Software</w:t>
      </w:r>
      <w:bookmarkEnd w:id="0"/>
      <w:bookmarkEnd w:id="1"/>
      <w:bookmarkEnd w:id="2"/>
      <w:bookmarkEnd w:id="10"/>
      <w:bookmarkEnd w:id="11"/>
      <w:bookmarkEnd w:id="12"/>
    </w:p>
    <w:p w14:paraId="64F2F6EA" w14:textId="77777777" w:rsidR="00457EFC" w:rsidRDefault="00457EFC" w:rsidP="000F69BC">
      <w:pPr>
        <w:pStyle w:val="sumrio"/>
        <w:pageBreakBefore w:val="0"/>
        <w:spacing w:before="240" w:after="120" w:line="360" w:lineRule="auto"/>
      </w:pPr>
      <w:bookmarkStart w:id="13" w:name="_Toc420929406"/>
      <w:bookmarkStart w:id="14" w:name="_Toc421099083"/>
      <w:bookmarkStart w:id="15" w:name="_Toc427048570"/>
      <w:bookmarkStart w:id="16" w:name="_Toc435526527"/>
      <w:bookmarkStart w:id="17" w:name="_Toc19368423"/>
      <w:bookmarkStart w:id="18" w:name="_Toc43313108"/>
      <w:r>
        <w:t>Sumário</w:t>
      </w:r>
      <w:bookmarkEnd w:id="13"/>
      <w:bookmarkEnd w:id="14"/>
      <w:bookmarkEnd w:id="15"/>
      <w:bookmarkEnd w:id="16"/>
      <w:bookmarkEnd w:id="17"/>
      <w:bookmarkEnd w:id="18"/>
    </w:p>
    <w:p w14:paraId="57F76578" w14:textId="77777777" w:rsidR="00457EFC" w:rsidRDefault="00457EFC" w:rsidP="000F69BC">
      <w:pPr>
        <w:pStyle w:val="Sumrio1"/>
        <w:tabs>
          <w:tab w:val="right" w:leader="dot" w:pos="8630"/>
        </w:tabs>
        <w:spacing w:line="360" w:lineRule="auto"/>
      </w:pPr>
    </w:p>
    <w:p w14:paraId="640A0569" w14:textId="79BE6FE9" w:rsidR="00F50675" w:rsidRDefault="00457EFC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43313105" w:history="1">
        <w:r w:rsidR="00F50675" w:rsidRPr="003273B5">
          <w:rPr>
            <w:rStyle w:val="Hyperlink"/>
            <w:noProof/>
          </w:rPr>
          <w:t>Aprovação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_Toc43313105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2</w:t>
        </w:r>
        <w:r w:rsidR="00F50675">
          <w:rPr>
            <w:noProof/>
            <w:webHidden/>
          </w:rPr>
          <w:fldChar w:fldCharType="end"/>
        </w:r>
      </w:hyperlink>
    </w:p>
    <w:p w14:paraId="6F7E7691" w14:textId="524D93F3" w:rsidR="00F50675" w:rsidRDefault="00282FE3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06" w:history="1">
        <w:r w:rsidR="00F50675" w:rsidRPr="003273B5">
          <w:rPr>
            <w:rStyle w:val="Hyperlink"/>
            <w:noProof/>
          </w:rPr>
          <w:t>Versões revisadas anteriores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_Toc43313106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3</w:t>
        </w:r>
        <w:r w:rsidR="00F50675">
          <w:rPr>
            <w:noProof/>
            <w:webHidden/>
          </w:rPr>
          <w:fldChar w:fldCharType="end"/>
        </w:r>
      </w:hyperlink>
    </w:p>
    <w:p w14:paraId="61978851" w14:textId="08BB831B" w:rsidR="00F50675" w:rsidRDefault="00282FE3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07" w:history="1">
        <w:r w:rsidR="00F50675" w:rsidRPr="003273B5">
          <w:rPr>
            <w:rStyle w:val="Hyperlink"/>
            <w:noProof/>
          </w:rPr>
          <w:t>Especificação dos Requisitos do Software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_Toc43313107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4</w:t>
        </w:r>
        <w:r w:rsidR="00F50675">
          <w:rPr>
            <w:noProof/>
            <w:webHidden/>
          </w:rPr>
          <w:fldChar w:fldCharType="end"/>
        </w:r>
      </w:hyperlink>
    </w:p>
    <w:p w14:paraId="0D557E25" w14:textId="7082DB8A" w:rsidR="00F50675" w:rsidRDefault="00282FE3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08" w:history="1">
        <w:r w:rsidR="00F50675" w:rsidRPr="003273B5">
          <w:rPr>
            <w:rStyle w:val="Hyperlink"/>
            <w:noProof/>
          </w:rPr>
          <w:t>Sumário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_Toc43313108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4</w:t>
        </w:r>
        <w:r w:rsidR="00F50675">
          <w:rPr>
            <w:noProof/>
            <w:webHidden/>
          </w:rPr>
          <w:fldChar w:fldCharType="end"/>
        </w:r>
      </w:hyperlink>
    </w:p>
    <w:p w14:paraId="23D50871" w14:textId="69F86FC4" w:rsidR="00F50675" w:rsidRDefault="00282FE3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09" w:history="1">
        <w:r w:rsidR="00F50675" w:rsidRPr="003273B5">
          <w:rPr>
            <w:rStyle w:val="Hyperlink"/>
            <w:noProof/>
          </w:rPr>
          <w:t>1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Introdução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_Toc43313109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5</w:t>
        </w:r>
        <w:r w:rsidR="00F50675">
          <w:rPr>
            <w:noProof/>
            <w:webHidden/>
          </w:rPr>
          <w:fldChar w:fldCharType="end"/>
        </w:r>
      </w:hyperlink>
    </w:p>
    <w:p w14:paraId="3EB196F7" w14:textId="06465639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0" w:history="1">
        <w:r w:rsidR="00F50675" w:rsidRPr="003273B5">
          <w:rPr>
            <w:rStyle w:val="Hyperlink"/>
            <w:noProof/>
          </w:rPr>
          <w:t>1.1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Objetivos deste documento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_Toc43313110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5</w:t>
        </w:r>
        <w:r w:rsidR="00F50675">
          <w:rPr>
            <w:noProof/>
            <w:webHidden/>
          </w:rPr>
          <w:fldChar w:fldCharType="end"/>
        </w:r>
      </w:hyperlink>
    </w:p>
    <w:p w14:paraId="3DF9593F" w14:textId="69E67E25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1" w:history="1">
        <w:r w:rsidR="00F50675" w:rsidRPr="003273B5">
          <w:rPr>
            <w:rStyle w:val="Hyperlink"/>
            <w:noProof/>
          </w:rPr>
          <w:t>1.2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Escopo do produto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_Toc43313111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5</w:t>
        </w:r>
        <w:r w:rsidR="00F50675">
          <w:rPr>
            <w:noProof/>
            <w:webHidden/>
          </w:rPr>
          <w:fldChar w:fldCharType="end"/>
        </w:r>
      </w:hyperlink>
    </w:p>
    <w:p w14:paraId="21E1A5B9" w14:textId="525DFACD" w:rsidR="00F50675" w:rsidRDefault="00282FE3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2" w:history="1">
        <w:r w:rsidR="00F50675" w:rsidRPr="003273B5">
          <w:rPr>
            <w:rStyle w:val="Hyperlink"/>
            <w:noProof/>
          </w:rPr>
          <w:t>1.2.1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Nome do produto e de seus componentes principais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_Toc43313112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5</w:t>
        </w:r>
        <w:r w:rsidR="00F50675">
          <w:rPr>
            <w:noProof/>
            <w:webHidden/>
          </w:rPr>
          <w:fldChar w:fldCharType="end"/>
        </w:r>
      </w:hyperlink>
    </w:p>
    <w:p w14:paraId="689F69E5" w14:textId="7684B539" w:rsidR="00F50675" w:rsidRDefault="00282FE3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3" w:history="1">
        <w:r w:rsidR="00F50675" w:rsidRPr="003273B5">
          <w:rPr>
            <w:rStyle w:val="Hyperlink"/>
            <w:noProof/>
            <w:snapToGrid w:val="0"/>
          </w:rPr>
          <w:t>1.2.2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  <w:snapToGrid w:val="0"/>
          </w:rPr>
          <w:t>Missão do produto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_Toc43313113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5</w:t>
        </w:r>
        <w:r w:rsidR="00F50675">
          <w:rPr>
            <w:noProof/>
            <w:webHidden/>
          </w:rPr>
          <w:fldChar w:fldCharType="end"/>
        </w:r>
      </w:hyperlink>
    </w:p>
    <w:p w14:paraId="46AE5F2A" w14:textId="5D389501" w:rsidR="00F50675" w:rsidRDefault="00282FE3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4" w:history="1">
        <w:r w:rsidR="00F50675" w:rsidRPr="003273B5">
          <w:rPr>
            <w:rStyle w:val="Hyperlink"/>
            <w:noProof/>
            <w:snapToGrid w:val="0"/>
          </w:rPr>
          <w:t>1.2.3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  <w:snapToGrid w:val="0"/>
          </w:rPr>
          <w:t>Limites do produto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_Toc43313114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5</w:t>
        </w:r>
        <w:r w:rsidR="00F50675">
          <w:rPr>
            <w:noProof/>
            <w:webHidden/>
          </w:rPr>
          <w:fldChar w:fldCharType="end"/>
        </w:r>
      </w:hyperlink>
    </w:p>
    <w:p w14:paraId="2A85BA75" w14:textId="5F10DFCF" w:rsidR="00F50675" w:rsidRDefault="00282FE3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5" w:history="1">
        <w:r w:rsidR="00F50675" w:rsidRPr="003273B5">
          <w:rPr>
            <w:rStyle w:val="Hyperlink"/>
            <w:noProof/>
            <w:snapToGrid w:val="0"/>
          </w:rPr>
          <w:t>1.2.4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  <w:snapToGrid w:val="0"/>
          </w:rPr>
          <w:t>Benefícios do produto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_Toc43313115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6</w:t>
        </w:r>
        <w:r w:rsidR="00F50675">
          <w:rPr>
            <w:noProof/>
            <w:webHidden/>
          </w:rPr>
          <w:fldChar w:fldCharType="end"/>
        </w:r>
      </w:hyperlink>
    </w:p>
    <w:p w14:paraId="674ED911" w14:textId="69F57FD3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6" w:history="1">
        <w:r w:rsidR="00F50675" w:rsidRPr="003273B5">
          <w:rPr>
            <w:rStyle w:val="Hyperlink"/>
            <w:noProof/>
          </w:rPr>
          <w:t>1.3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Visão geral deste documento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_Toc43313116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6</w:t>
        </w:r>
        <w:r w:rsidR="00F50675">
          <w:rPr>
            <w:noProof/>
            <w:webHidden/>
          </w:rPr>
          <w:fldChar w:fldCharType="end"/>
        </w:r>
      </w:hyperlink>
    </w:p>
    <w:p w14:paraId="56EA54B7" w14:textId="1E8E75D2" w:rsidR="00F50675" w:rsidRDefault="00282FE3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7" w:history="1">
        <w:r w:rsidR="00F50675" w:rsidRPr="003273B5">
          <w:rPr>
            <w:rStyle w:val="Hyperlink"/>
            <w:noProof/>
          </w:rPr>
          <w:t>2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Descrição geral do produto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_Toc43313117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7</w:t>
        </w:r>
        <w:r w:rsidR="00F50675">
          <w:rPr>
            <w:noProof/>
            <w:webHidden/>
          </w:rPr>
          <w:fldChar w:fldCharType="end"/>
        </w:r>
      </w:hyperlink>
    </w:p>
    <w:p w14:paraId="76C0CDC3" w14:textId="4019B685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8" w:history="1">
        <w:r w:rsidR="00F50675" w:rsidRPr="003273B5">
          <w:rPr>
            <w:rStyle w:val="Hyperlink"/>
            <w:noProof/>
          </w:rPr>
          <w:t>2.1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Perspectiva do produto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_Toc43313118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7</w:t>
        </w:r>
        <w:r w:rsidR="00F50675">
          <w:rPr>
            <w:noProof/>
            <w:webHidden/>
          </w:rPr>
          <w:fldChar w:fldCharType="end"/>
        </w:r>
      </w:hyperlink>
    </w:p>
    <w:p w14:paraId="5DA2B783" w14:textId="4CB3D676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19" w:history="1">
        <w:r w:rsidR="00F50675" w:rsidRPr="003273B5">
          <w:rPr>
            <w:rStyle w:val="Hyperlink"/>
            <w:noProof/>
          </w:rPr>
          <w:t>2.2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Funções do produto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_Toc43313119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7</w:t>
        </w:r>
        <w:r w:rsidR="00F50675">
          <w:rPr>
            <w:noProof/>
            <w:webHidden/>
          </w:rPr>
          <w:fldChar w:fldCharType="end"/>
        </w:r>
      </w:hyperlink>
    </w:p>
    <w:p w14:paraId="4666F83A" w14:textId="3BE366CC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0" w:history="1">
        <w:r w:rsidR="00F50675" w:rsidRPr="003273B5">
          <w:rPr>
            <w:rStyle w:val="Hyperlink"/>
            <w:noProof/>
          </w:rPr>
          <w:t>2.3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Usuários e sistemas externos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_Toc43313120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7</w:t>
        </w:r>
        <w:r w:rsidR="00F50675">
          <w:rPr>
            <w:noProof/>
            <w:webHidden/>
          </w:rPr>
          <w:fldChar w:fldCharType="end"/>
        </w:r>
      </w:hyperlink>
    </w:p>
    <w:p w14:paraId="774DA887" w14:textId="6A9AB3CF" w:rsidR="00F50675" w:rsidRDefault="00282FE3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1" w:history="1">
        <w:r w:rsidR="00F50675" w:rsidRPr="003273B5">
          <w:rPr>
            <w:rStyle w:val="Hyperlink"/>
            <w:noProof/>
          </w:rPr>
          <w:t>2.3.1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Características dos usuários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_Toc43313121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7</w:t>
        </w:r>
        <w:r w:rsidR="00F50675">
          <w:rPr>
            <w:noProof/>
            <w:webHidden/>
          </w:rPr>
          <w:fldChar w:fldCharType="end"/>
        </w:r>
      </w:hyperlink>
    </w:p>
    <w:p w14:paraId="79472C9D" w14:textId="40E4F3D7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2" w:history="1">
        <w:r w:rsidR="00F50675" w:rsidRPr="003273B5">
          <w:rPr>
            <w:rStyle w:val="Hyperlink"/>
            <w:noProof/>
          </w:rPr>
          <w:t>2.4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Restrições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_Toc43313122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8</w:t>
        </w:r>
        <w:r w:rsidR="00F50675">
          <w:rPr>
            <w:noProof/>
            <w:webHidden/>
          </w:rPr>
          <w:fldChar w:fldCharType="end"/>
        </w:r>
      </w:hyperlink>
    </w:p>
    <w:p w14:paraId="3A8780B1" w14:textId="2461564C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3" w:history="1">
        <w:r w:rsidR="00F50675" w:rsidRPr="003273B5">
          <w:rPr>
            <w:rStyle w:val="Hyperlink"/>
            <w:noProof/>
          </w:rPr>
          <w:t>2.5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Requisitos funcionais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_Toc43313123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8</w:t>
        </w:r>
        <w:r w:rsidR="00F50675">
          <w:rPr>
            <w:noProof/>
            <w:webHidden/>
          </w:rPr>
          <w:fldChar w:fldCharType="end"/>
        </w:r>
      </w:hyperlink>
    </w:p>
    <w:p w14:paraId="7B60D14D" w14:textId="16A33F6E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4" w:history="1">
        <w:r w:rsidR="00F50675" w:rsidRPr="003273B5">
          <w:rPr>
            <w:rStyle w:val="Hyperlink"/>
            <w:noProof/>
          </w:rPr>
          <w:t>2.6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Requisitos não funcionais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_Toc43313124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8</w:t>
        </w:r>
        <w:r w:rsidR="00F50675">
          <w:rPr>
            <w:noProof/>
            <w:webHidden/>
          </w:rPr>
          <w:fldChar w:fldCharType="end"/>
        </w:r>
      </w:hyperlink>
    </w:p>
    <w:p w14:paraId="4C4A705B" w14:textId="04EC854F" w:rsidR="00F50675" w:rsidRDefault="00282FE3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5" w:history="1">
        <w:r w:rsidR="00F50675" w:rsidRPr="003273B5">
          <w:rPr>
            <w:rStyle w:val="Hyperlink"/>
            <w:noProof/>
          </w:rPr>
          <w:t>3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Diagramas de casos de uso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_Toc43313125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9</w:t>
        </w:r>
        <w:r w:rsidR="00F50675">
          <w:rPr>
            <w:noProof/>
            <w:webHidden/>
          </w:rPr>
          <w:fldChar w:fldCharType="end"/>
        </w:r>
      </w:hyperlink>
    </w:p>
    <w:p w14:paraId="5EC536C9" w14:textId="1C662D23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6" w:history="1">
        <w:r w:rsidR="00F50675" w:rsidRPr="003273B5">
          <w:rPr>
            <w:rStyle w:val="Hyperlink"/>
            <w:noProof/>
          </w:rPr>
          <w:t>3.1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Casos de uso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_Toc43313126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9</w:t>
        </w:r>
        <w:r w:rsidR="00F50675">
          <w:rPr>
            <w:noProof/>
            <w:webHidden/>
          </w:rPr>
          <w:fldChar w:fldCharType="end"/>
        </w:r>
      </w:hyperlink>
    </w:p>
    <w:p w14:paraId="4ED3B428" w14:textId="27ACEB51" w:rsidR="00F50675" w:rsidRDefault="00282FE3">
      <w:pPr>
        <w:pStyle w:val="Sumrio4"/>
        <w:tabs>
          <w:tab w:val="left" w:pos="14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7" w:history="1">
        <w:r w:rsidR="00F50675" w:rsidRPr="003273B5">
          <w:rPr>
            <w:rStyle w:val="Hyperlink"/>
            <w:noProof/>
          </w:rPr>
          <w:t>3.1.1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Caso de uso &lt;&lt; nome do caso de uso &gt;&gt;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_Toc43313127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9</w:t>
        </w:r>
        <w:r w:rsidR="00F50675">
          <w:rPr>
            <w:noProof/>
            <w:webHidden/>
          </w:rPr>
          <w:fldChar w:fldCharType="end"/>
        </w:r>
      </w:hyperlink>
    </w:p>
    <w:p w14:paraId="2AB33507" w14:textId="193B59F7" w:rsidR="00F50675" w:rsidRDefault="00282FE3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8" w:history="1">
        <w:r w:rsidR="00F50675" w:rsidRPr="003273B5">
          <w:rPr>
            <w:rStyle w:val="Hyperlink"/>
            <w:noProof/>
          </w:rPr>
          <w:t>3.1.1.1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Precondições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_Toc43313128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9</w:t>
        </w:r>
        <w:r w:rsidR="00F50675">
          <w:rPr>
            <w:noProof/>
            <w:webHidden/>
          </w:rPr>
          <w:fldChar w:fldCharType="end"/>
        </w:r>
      </w:hyperlink>
    </w:p>
    <w:p w14:paraId="380626DC" w14:textId="7367B61F" w:rsidR="00F50675" w:rsidRDefault="00282FE3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29" w:history="1">
        <w:r w:rsidR="00F50675" w:rsidRPr="003273B5">
          <w:rPr>
            <w:rStyle w:val="Hyperlink"/>
            <w:noProof/>
          </w:rPr>
          <w:t>3.1.1.2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Fluxo principal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_Toc43313129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10</w:t>
        </w:r>
        <w:r w:rsidR="00F50675">
          <w:rPr>
            <w:noProof/>
            <w:webHidden/>
          </w:rPr>
          <w:fldChar w:fldCharType="end"/>
        </w:r>
      </w:hyperlink>
    </w:p>
    <w:p w14:paraId="5F0D8D2D" w14:textId="018F8AF9" w:rsidR="00F50675" w:rsidRDefault="00282FE3">
      <w:pPr>
        <w:pStyle w:val="Sumrio5"/>
        <w:tabs>
          <w:tab w:val="left" w:pos="1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30" w:history="1">
        <w:r w:rsidR="00F50675" w:rsidRPr="003273B5">
          <w:rPr>
            <w:rStyle w:val="Hyperlink"/>
            <w:noProof/>
          </w:rPr>
          <w:t>3.1.1.3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Subfluxos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_Toc43313130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10</w:t>
        </w:r>
        <w:r w:rsidR="00F50675">
          <w:rPr>
            <w:noProof/>
            <w:webHidden/>
          </w:rPr>
          <w:fldChar w:fldCharType="end"/>
        </w:r>
      </w:hyperlink>
    </w:p>
    <w:p w14:paraId="25EDED96" w14:textId="37AD17B5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31" w:history="1">
        <w:r w:rsidR="00F50675" w:rsidRPr="003273B5">
          <w:rPr>
            <w:rStyle w:val="Hyperlink"/>
            <w:noProof/>
          </w:rPr>
          <w:t>3.2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Diagrama de Classe (projeto lógico)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_Toc43313131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11</w:t>
        </w:r>
        <w:r w:rsidR="00F50675">
          <w:rPr>
            <w:noProof/>
            <w:webHidden/>
          </w:rPr>
          <w:fldChar w:fldCharType="end"/>
        </w:r>
      </w:hyperlink>
    </w:p>
    <w:p w14:paraId="33C05F19" w14:textId="7F49A3B3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32" w:history="1">
        <w:r w:rsidR="00F50675" w:rsidRPr="003273B5">
          <w:rPr>
            <w:rStyle w:val="Hyperlink"/>
            <w:noProof/>
          </w:rPr>
          <w:t>3.3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Diagrama de Classe (projeto físico)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_Toc43313132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12</w:t>
        </w:r>
        <w:r w:rsidR="00F50675">
          <w:rPr>
            <w:noProof/>
            <w:webHidden/>
          </w:rPr>
          <w:fldChar w:fldCharType="end"/>
        </w:r>
      </w:hyperlink>
    </w:p>
    <w:p w14:paraId="760D001F" w14:textId="76EAEE68" w:rsidR="00F50675" w:rsidRDefault="00282FE3">
      <w:pPr>
        <w:pStyle w:val="Sumrio3"/>
        <w:tabs>
          <w:tab w:val="left" w:pos="10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33" w:history="1">
        <w:r w:rsidR="00F50675" w:rsidRPr="003273B5">
          <w:rPr>
            <w:rStyle w:val="Hyperlink"/>
            <w:noProof/>
          </w:rPr>
          <w:t>3.4</w:t>
        </w:r>
        <w:r w:rsidR="00F5067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0675" w:rsidRPr="003273B5">
          <w:rPr>
            <w:rStyle w:val="Hyperlink"/>
            <w:noProof/>
          </w:rPr>
          <w:t>Base de Dados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_Toc43313133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13</w:t>
        </w:r>
        <w:r w:rsidR="00F50675">
          <w:rPr>
            <w:noProof/>
            <w:webHidden/>
          </w:rPr>
          <w:fldChar w:fldCharType="end"/>
        </w:r>
      </w:hyperlink>
    </w:p>
    <w:p w14:paraId="6BCA8E62" w14:textId="1B26BEEE" w:rsidR="00F50675" w:rsidRDefault="00282FE3">
      <w:pPr>
        <w:pStyle w:val="Sumrio2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34" w:history="1">
        <w:r w:rsidR="00F50675" w:rsidRPr="003273B5">
          <w:rPr>
            <w:rStyle w:val="Hyperlink"/>
            <w:noProof/>
          </w:rPr>
          <w:t>Informação de suporte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_Toc43313134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14</w:t>
        </w:r>
        <w:r w:rsidR="00F50675">
          <w:rPr>
            <w:noProof/>
            <w:webHidden/>
          </w:rPr>
          <w:fldChar w:fldCharType="end"/>
        </w:r>
      </w:hyperlink>
    </w:p>
    <w:p w14:paraId="54C53FCF" w14:textId="204245C5" w:rsidR="00F50675" w:rsidRDefault="00282FE3">
      <w:pPr>
        <w:pStyle w:val="Sumrio2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13135" w:history="1">
        <w:r w:rsidR="00F50675" w:rsidRPr="003273B5">
          <w:rPr>
            <w:rStyle w:val="Hyperlink"/>
            <w:noProof/>
          </w:rPr>
          <w:t>Conclusões</w:t>
        </w:r>
        <w:r w:rsidR="00F50675">
          <w:rPr>
            <w:noProof/>
            <w:webHidden/>
          </w:rPr>
          <w:tab/>
        </w:r>
        <w:r w:rsidR="00F50675">
          <w:rPr>
            <w:noProof/>
            <w:webHidden/>
          </w:rPr>
          <w:fldChar w:fldCharType="begin"/>
        </w:r>
        <w:r w:rsidR="00F50675">
          <w:rPr>
            <w:noProof/>
            <w:webHidden/>
          </w:rPr>
          <w:instrText xml:space="preserve"> PAGEREF _Toc43313135 \h </w:instrText>
        </w:r>
        <w:r w:rsidR="00F50675">
          <w:rPr>
            <w:noProof/>
            <w:webHidden/>
          </w:rPr>
        </w:r>
        <w:r w:rsidR="00F50675">
          <w:rPr>
            <w:noProof/>
            <w:webHidden/>
          </w:rPr>
          <w:fldChar w:fldCharType="separate"/>
        </w:r>
        <w:r w:rsidR="00F50675">
          <w:rPr>
            <w:noProof/>
            <w:webHidden/>
          </w:rPr>
          <w:t>15</w:t>
        </w:r>
        <w:r w:rsidR="00F50675">
          <w:rPr>
            <w:noProof/>
            <w:webHidden/>
          </w:rPr>
          <w:fldChar w:fldCharType="end"/>
        </w:r>
      </w:hyperlink>
    </w:p>
    <w:p w14:paraId="43C83322" w14:textId="2E2DCBEE" w:rsidR="00457EFC" w:rsidRDefault="00457EFC" w:rsidP="000F69BC">
      <w:pPr>
        <w:pStyle w:val="Corpodetexto"/>
        <w:spacing w:line="360" w:lineRule="auto"/>
      </w:pPr>
      <w:r>
        <w:fldChar w:fldCharType="end"/>
      </w:r>
    </w:p>
    <w:p w14:paraId="725E89BF" w14:textId="77777777" w:rsidR="00457EFC" w:rsidRDefault="00457EFC" w:rsidP="005151E5">
      <w:pPr>
        <w:pStyle w:val="Ttulo2"/>
        <w:pageBreakBefore/>
        <w:spacing w:line="360" w:lineRule="auto"/>
        <w:jc w:val="both"/>
      </w:pPr>
      <w:bookmarkStart w:id="19" w:name="_Toc481911619"/>
      <w:bookmarkStart w:id="20" w:name="_Toc43313109"/>
      <w:r>
        <w:lastRenderedPageBreak/>
        <w:t>Introdução</w:t>
      </w:r>
      <w:bookmarkEnd w:id="19"/>
      <w:bookmarkEnd w:id="20"/>
    </w:p>
    <w:p w14:paraId="2FD761E5" w14:textId="77777777" w:rsidR="00457EFC" w:rsidRPr="005151E5" w:rsidRDefault="00457EFC" w:rsidP="005151E5">
      <w:pPr>
        <w:pStyle w:val="Ttulo3"/>
        <w:spacing w:line="360" w:lineRule="auto"/>
        <w:jc w:val="both"/>
        <w:rPr>
          <w:szCs w:val="24"/>
        </w:rPr>
      </w:pPr>
      <w:bookmarkStart w:id="21" w:name="_Toc481911620"/>
      <w:bookmarkStart w:id="22" w:name="_Toc43313110"/>
      <w:r w:rsidRPr="005151E5">
        <w:rPr>
          <w:szCs w:val="24"/>
        </w:rPr>
        <w:t>Objetivos deste documento</w:t>
      </w:r>
      <w:bookmarkEnd w:id="21"/>
      <w:bookmarkEnd w:id="22"/>
    </w:p>
    <w:p w14:paraId="1880B47B" w14:textId="439B2C79" w:rsidR="009236AD" w:rsidRPr="005151E5" w:rsidRDefault="009236AD" w:rsidP="009236AD">
      <w:pPr>
        <w:pStyle w:val="Corpodetexto"/>
        <w:spacing w:line="360" w:lineRule="auto"/>
        <w:ind w:firstLine="567"/>
        <w:rPr>
          <w:sz w:val="24"/>
          <w:szCs w:val="24"/>
        </w:rPr>
      </w:pPr>
      <w:r w:rsidRPr="005151E5">
        <w:rPr>
          <w:sz w:val="24"/>
          <w:szCs w:val="24"/>
        </w:rPr>
        <w:t xml:space="preserve">Este documento visa esclarecer todos os pontos da proposta e do desenvolvimento </w:t>
      </w:r>
      <w:r>
        <w:rPr>
          <w:sz w:val="24"/>
          <w:szCs w:val="24"/>
        </w:rPr>
        <w:t xml:space="preserve">da pulseira com geolocalização a Pulse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que terá</w:t>
      </w:r>
      <w:r w:rsidRPr="005151E5">
        <w:rPr>
          <w:sz w:val="24"/>
          <w:szCs w:val="24"/>
        </w:rPr>
        <w:t xml:space="preserve"> início no ano de 20</w:t>
      </w:r>
      <w:r>
        <w:rPr>
          <w:sz w:val="24"/>
          <w:szCs w:val="24"/>
        </w:rPr>
        <w:t>21</w:t>
      </w:r>
      <w:r w:rsidRPr="005151E5">
        <w:rPr>
          <w:sz w:val="24"/>
          <w:szCs w:val="24"/>
        </w:rPr>
        <w:t>.</w:t>
      </w:r>
    </w:p>
    <w:p w14:paraId="68FAFE3D" w14:textId="77777777" w:rsidR="000F69BC" w:rsidRPr="009236AD" w:rsidRDefault="000F69BC" w:rsidP="005151E5">
      <w:pPr>
        <w:pStyle w:val="Corpodetexto"/>
        <w:spacing w:line="360" w:lineRule="auto"/>
        <w:ind w:firstLine="567"/>
        <w:rPr>
          <w:snapToGrid w:val="0"/>
          <w:sz w:val="24"/>
          <w:szCs w:val="24"/>
          <w:u w:val="single"/>
        </w:rPr>
      </w:pPr>
    </w:p>
    <w:p w14:paraId="7FF84D49" w14:textId="77777777" w:rsidR="00457EFC" w:rsidRPr="005151E5" w:rsidRDefault="00457EFC" w:rsidP="005151E5">
      <w:pPr>
        <w:pStyle w:val="Ttulo3"/>
        <w:spacing w:line="360" w:lineRule="auto"/>
        <w:jc w:val="both"/>
        <w:rPr>
          <w:szCs w:val="24"/>
        </w:rPr>
      </w:pPr>
      <w:bookmarkStart w:id="23" w:name="_Toc481911621"/>
      <w:bookmarkStart w:id="24" w:name="_Toc43313111"/>
      <w:r w:rsidRPr="005151E5">
        <w:rPr>
          <w:szCs w:val="24"/>
        </w:rPr>
        <w:t>Escopo do produto</w:t>
      </w:r>
      <w:bookmarkEnd w:id="23"/>
      <w:bookmarkEnd w:id="24"/>
    </w:p>
    <w:p w14:paraId="73B9F5A2" w14:textId="77777777" w:rsidR="00457EFC" w:rsidRPr="005151E5" w:rsidRDefault="00457EFC" w:rsidP="005151E5">
      <w:pPr>
        <w:pStyle w:val="Ttulo4"/>
        <w:spacing w:line="360" w:lineRule="auto"/>
        <w:jc w:val="both"/>
        <w:rPr>
          <w:szCs w:val="24"/>
        </w:rPr>
      </w:pPr>
      <w:bookmarkStart w:id="25" w:name="_Toc43313112"/>
      <w:r w:rsidRPr="005151E5">
        <w:rPr>
          <w:szCs w:val="24"/>
        </w:rPr>
        <w:t>Nome do produto e de seus componentes principais</w:t>
      </w:r>
      <w:bookmarkEnd w:id="25"/>
    </w:p>
    <w:p w14:paraId="043FDE78" w14:textId="16993EB8" w:rsidR="009236AD" w:rsidRPr="005151E5" w:rsidRDefault="009236AD" w:rsidP="009236AD">
      <w:pPr>
        <w:pStyle w:val="Corpodetexto"/>
        <w:spacing w:line="360" w:lineRule="auto"/>
        <w:ind w:firstLine="567"/>
        <w:rPr>
          <w:bCs/>
          <w:sz w:val="24"/>
          <w:szCs w:val="24"/>
        </w:rPr>
      </w:pPr>
      <w:r w:rsidRPr="005151E5">
        <w:rPr>
          <w:bCs/>
          <w:sz w:val="24"/>
          <w:szCs w:val="24"/>
        </w:rPr>
        <w:t xml:space="preserve">A </w:t>
      </w:r>
      <w:r>
        <w:rPr>
          <w:bCs/>
          <w:sz w:val="24"/>
          <w:szCs w:val="24"/>
        </w:rPr>
        <w:t xml:space="preserve">pulseira </w:t>
      </w:r>
      <w:r w:rsidRPr="005151E5">
        <w:rPr>
          <w:bCs/>
          <w:sz w:val="24"/>
          <w:szCs w:val="24"/>
        </w:rPr>
        <w:t>é chamada “</w:t>
      </w:r>
      <w:r w:rsidRPr="006F133A">
        <w:rPr>
          <w:bCs/>
          <w:i/>
          <w:iCs/>
          <w:sz w:val="24"/>
          <w:szCs w:val="24"/>
        </w:rPr>
        <w:t xml:space="preserve">Pulse </w:t>
      </w:r>
      <w:proofErr w:type="spellStart"/>
      <w:r w:rsidRPr="006F133A">
        <w:rPr>
          <w:bCs/>
          <w:i/>
          <w:iCs/>
          <w:sz w:val="24"/>
          <w:szCs w:val="24"/>
        </w:rPr>
        <w:t>Location</w:t>
      </w:r>
      <w:proofErr w:type="spellEnd"/>
      <w:r w:rsidRPr="005151E5">
        <w:rPr>
          <w:bCs/>
          <w:sz w:val="24"/>
          <w:szCs w:val="24"/>
        </w:rPr>
        <w:t>”</w:t>
      </w:r>
      <w:r>
        <w:rPr>
          <w:bCs/>
          <w:sz w:val="24"/>
          <w:szCs w:val="24"/>
        </w:rPr>
        <w:t xml:space="preserve"> e </w:t>
      </w:r>
      <w:r w:rsidRPr="005151E5">
        <w:rPr>
          <w:bCs/>
          <w:sz w:val="24"/>
          <w:szCs w:val="24"/>
        </w:rPr>
        <w:t>será composta das seguintes funcionalidades</w:t>
      </w:r>
      <w:r>
        <w:rPr>
          <w:bCs/>
          <w:sz w:val="24"/>
          <w:szCs w:val="24"/>
        </w:rPr>
        <w:t>: GPS e um painel para monitorar a localização da mesma.</w:t>
      </w:r>
    </w:p>
    <w:p w14:paraId="7023288F" w14:textId="77777777" w:rsidR="000F69BC" w:rsidRPr="005151E5" w:rsidRDefault="000F69BC" w:rsidP="005151E5">
      <w:pPr>
        <w:pStyle w:val="Corpodetexto"/>
        <w:spacing w:line="360" w:lineRule="auto"/>
        <w:ind w:firstLine="567"/>
        <w:rPr>
          <w:snapToGrid w:val="0"/>
          <w:sz w:val="24"/>
          <w:szCs w:val="24"/>
        </w:rPr>
      </w:pPr>
    </w:p>
    <w:p w14:paraId="0FD7D81C" w14:textId="77777777" w:rsidR="00457EFC" w:rsidRPr="005151E5" w:rsidRDefault="00457EFC" w:rsidP="005151E5">
      <w:pPr>
        <w:pStyle w:val="Ttulo4"/>
        <w:spacing w:line="360" w:lineRule="auto"/>
        <w:jc w:val="both"/>
        <w:rPr>
          <w:snapToGrid w:val="0"/>
          <w:szCs w:val="24"/>
        </w:rPr>
      </w:pPr>
      <w:bookmarkStart w:id="26" w:name="_Toc43313113"/>
      <w:r w:rsidRPr="005151E5">
        <w:rPr>
          <w:snapToGrid w:val="0"/>
          <w:szCs w:val="24"/>
        </w:rPr>
        <w:t>Missão do produto</w:t>
      </w:r>
      <w:bookmarkEnd w:id="26"/>
    </w:p>
    <w:p w14:paraId="668A5BD9" w14:textId="50DCBA70" w:rsidR="000F69BC" w:rsidRPr="005151E5" w:rsidRDefault="009236AD" w:rsidP="005151E5">
      <w:pPr>
        <w:pStyle w:val="NormalWeb"/>
        <w:spacing w:before="60" w:beforeAutospacing="0" w:after="60" w:afterAutospacing="0" w:line="360" w:lineRule="auto"/>
        <w:ind w:firstLine="567"/>
        <w:jc w:val="both"/>
        <w:rPr>
          <w:lang w:val="pt-BR"/>
        </w:rPr>
      </w:pPr>
      <w:r>
        <w:rPr>
          <w:color w:val="000000"/>
          <w:lang w:val="pt-BR"/>
        </w:rPr>
        <w:t xml:space="preserve">A </w:t>
      </w:r>
      <w:r w:rsidR="000F69BC" w:rsidRPr="005151E5">
        <w:rPr>
          <w:color w:val="000000"/>
          <w:lang w:val="pt-BR"/>
        </w:rPr>
        <w:t>“</w:t>
      </w:r>
      <w:r w:rsidRPr="006F133A">
        <w:rPr>
          <w:i/>
          <w:iCs/>
          <w:color w:val="000000"/>
          <w:lang w:val="pt-BR"/>
        </w:rPr>
        <w:t xml:space="preserve">Pulse </w:t>
      </w:r>
      <w:proofErr w:type="spellStart"/>
      <w:r w:rsidRPr="006F133A">
        <w:rPr>
          <w:i/>
          <w:iCs/>
          <w:color w:val="000000"/>
          <w:lang w:val="pt-BR"/>
        </w:rPr>
        <w:t>Location</w:t>
      </w:r>
      <w:proofErr w:type="spellEnd"/>
      <w:r w:rsidR="000F69BC" w:rsidRPr="005151E5">
        <w:rPr>
          <w:color w:val="000000"/>
          <w:lang w:val="pt-BR"/>
        </w:rPr>
        <w:t>” pretende</w:t>
      </w:r>
      <w:r>
        <w:rPr>
          <w:color w:val="000000"/>
          <w:lang w:val="pt-BR"/>
        </w:rPr>
        <w:t xml:space="preserve"> mostrar a localização dos seus usuários</w:t>
      </w:r>
      <w:r w:rsidR="000F69BC" w:rsidRPr="005151E5">
        <w:rPr>
          <w:color w:val="000000"/>
          <w:lang w:val="pt-BR"/>
        </w:rPr>
        <w:t xml:space="preserve">, </w:t>
      </w:r>
      <w:r>
        <w:rPr>
          <w:color w:val="000000"/>
          <w:lang w:val="pt-BR"/>
        </w:rPr>
        <w:t xml:space="preserve">facilitando então a monitoração de crianças, jovens e idosos. </w:t>
      </w:r>
      <w:r w:rsidR="006F133A">
        <w:rPr>
          <w:color w:val="000000"/>
          <w:lang w:val="pt-BR"/>
        </w:rPr>
        <w:t>Ela é feita para ser esquecida que está presa ao braço.</w:t>
      </w:r>
    </w:p>
    <w:p w14:paraId="64F27E14" w14:textId="77777777" w:rsidR="000F69BC" w:rsidRPr="005151E5" w:rsidRDefault="000F69BC" w:rsidP="005151E5">
      <w:pPr>
        <w:pStyle w:val="Corpodetexto"/>
        <w:spacing w:line="360" w:lineRule="auto"/>
        <w:rPr>
          <w:snapToGrid w:val="0"/>
          <w:sz w:val="24"/>
          <w:szCs w:val="24"/>
        </w:rPr>
      </w:pPr>
    </w:p>
    <w:p w14:paraId="45DBB4D5" w14:textId="77777777" w:rsidR="00457EFC" w:rsidRPr="005151E5" w:rsidRDefault="00457EFC" w:rsidP="005151E5">
      <w:pPr>
        <w:pStyle w:val="Ttulo4"/>
        <w:spacing w:line="360" w:lineRule="auto"/>
        <w:jc w:val="both"/>
        <w:rPr>
          <w:snapToGrid w:val="0"/>
          <w:szCs w:val="24"/>
        </w:rPr>
      </w:pPr>
      <w:bookmarkStart w:id="27" w:name="_Toc43313114"/>
      <w:r w:rsidRPr="005151E5">
        <w:rPr>
          <w:snapToGrid w:val="0"/>
          <w:szCs w:val="24"/>
        </w:rPr>
        <w:t>Limites do produto</w:t>
      </w:r>
      <w:bookmarkEnd w:id="27"/>
    </w:p>
    <w:p w14:paraId="18B53AFB" w14:textId="39773638" w:rsidR="00457EFC" w:rsidRPr="005151E5" w:rsidRDefault="000F69BC" w:rsidP="005151E5">
      <w:pPr>
        <w:pStyle w:val="Corpodetexto"/>
        <w:spacing w:line="360" w:lineRule="auto"/>
        <w:ind w:firstLine="567"/>
        <w:rPr>
          <w:snapToGrid w:val="0"/>
          <w:sz w:val="24"/>
          <w:szCs w:val="24"/>
        </w:rPr>
      </w:pPr>
      <w:r w:rsidRPr="005151E5">
        <w:rPr>
          <w:sz w:val="24"/>
          <w:szCs w:val="24"/>
        </w:rPr>
        <w:t>Est</w:t>
      </w:r>
      <w:r w:rsidR="009236AD">
        <w:rPr>
          <w:sz w:val="24"/>
          <w:szCs w:val="24"/>
        </w:rPr>
        <w:t>a pulseira consegue atingir uma média de 500</w:t>
      </w:r>
      <w:r w:rsidR="009236AD" w:rsidRPr="009236AD">
        <w:rPr>
          <w:sz w:val="24"/>
          <w:szCs w:val="24"/>
        </w:rPr>
        <w:t xml:space="preserve"> km²</w:t>
      </w:r>
      <w:r w:rsidR="009236AD">
        <w:rPr>
          <w:sz w:val="24"/>
          <w:szCs w:val="24"/>
        </w:rPr>
        <w:t>. Seu painel de monitoramento pode ser utilizado apenas por uma pessoa, não é possível obter as informações através de aplicativos para celular</w:t>
      </w:r>
      <w:r w:rsidRPr="005151E5">
        <w:rPr>
          <w:sz w:val="24"/>
          <w:szCs w:val="24"/>
        </w:rPr>
        <w:t>.</w:t>
      </w:r>
    </w:p>
    <w:p w14:paraId="7BA45C5D" w14:textId="77777777" w:rsidR="00457EFC" w:rsidRDefault="00457EFC" w:rsidP="000F69BC">
      <w:pPr>
        <w:pStyle w:val="Ttulo4"/>
        <w:spacing w:line="360" w:lineRule="auto"/>
        <w:rPr>
          <w:snapToGrid w:val="0"/>
        </w:rPr>
      </w:pPr>
      <w:bookmarkStart w:id="28" w:name="_Toc43313115"/>
      <w:r>
        <w:rPr>
          <w:snapToGrid w:val="0"/>
        </w:rPr>
        <w:lastRenderedPageBreak/>
        <w:t>Benefícios do produto</w:t>
      </w:r>
      <w:bookmarkEnd w:id="2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3572"/>
        <w:gridCol w:w="4062"/>
      </w:tblGrid>
      <w:tr w:rsidR="00457EFC" w14:paraId="66A3E253" w14:textId="77777777" w:rsidTr="005151E5">
        <w:tc>
          <w:tcPr>
            <w:tcW w:w="1225" w:type="dxa"/>
          </w:tcPr>
          <w:p w14:paraId="6B7849ED" w14:textId="77777777" w:rsidR="00457EFC" w:rsidRDefault="00457EFC" w:rsidP="000F69BC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572" w:type="dxa"/>
          </w:tcPr>
          <w:p w14:paraId="00B909E7" w14:textId="77777777" w:rsidR="00457EFC" w:rsidRDefault="00457EFC" w:rsidP="000F69BC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4062" w:type="dxa"/>
          </w:tcPr>
          <w:p w14:paraId="55BD9FAF" w14:textId="77777777" w:rsidR="00457EFC" w:rsidRDefault="00457EFC" w:rsidP="000F69BC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457EFC" w14:paraId="601CB3EE" w14:textId="77777777" w:rsidTr="005151E5">
        <w:tc>
          <w:tcPr>
            <w:tcW w:w="1225" w:type="dxa"/>
            <w:vAlign w:val="center"/>
          </w:tcPr>
          <w:p w14:paraId="382E8915" w14:textId="77777777" w:rsidR="00457EFC" w:rsidRDefault="00457EFC" w:rsidP="005151E5">
            <w:pPr>
              <w:pStyle w:val="Tabela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3572" w:type="dxa"/>
            <w:vAlign w:val="center"/>
          </w:tcPr>
          <w:p w14:paraId="6C4DB8ED" w14:textId="50E73178" w:rsidR="00457EFC" w:rsidRDefault="009236AD" w:rsidP="005151E5">
            <w:pPr>
              <w:pStyle w:val="Tabela"/>
              <w:spacing w:line="360" w:lineRule="auto"/>
            </w:pPr>
            <w:r>
              <w:t>Controle de localização</w:t>
            </w:r>
          </w:p>
        </w:tc>
        <w:tc>
          <w:tcPr>
            <w:tcW w:w="4062" w:type="dxa"/>
          </w:tcPr>
          <w:p w14:paraId="7CBC552E" w14:textId="01656F76" w:rsidR="00457EFC" w:rsidRDefault="005151E5" w:rsidP="005151E5">
            <w:pPr>
              <w:pStyle w:val="Tabela"/>
              <w:spacing w:line="360" w:lineRule="auto"/>
              <w:jc w:val="both"/>
            </w:pPr>
            <w:r>
              <w:t>Um dos principais benefícios que o software trará</w:t>
            </w:r>
            <w:r w:rsidR="009236AD">
              <w:t xml:space="preserve"> é mostrar a localização de seu usuário</w:t>
            </w:r>
            <w:r>
              <w:t>.</w:t>
            </w:r>
          </w:p>
        </w:tc>
      </w:tr>
      <w:tr w:rsidR="00457EFC" w14:paraId="1A357062" w14:textId="77777777" w:rsidTr="005151E5">
        <w:tc>
          <w:tcPr>
            <w:tcW w:w="1225" w:type="dxa"/>
            <w:vAlign w:val="center"/>
          </w:tcPr>
          <w:p w14:paraId="482F92CB" w14:textId="77777777" w:rsidR="00457EFC" w:rsidRDefault="00457EFC" w:rsidP="005151E5">
            <w:pPr>
              <w:pStyle w:val="Tabela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3572" w:type="dxa"/>
            <w:vAlign w:val="center"/>
          </w:tcPr>
          <w:p w14:paraId="641F4DB6" w14:textId="075721B9" w:rsidR="00457EFC" w:rsidRDefault="00FF507F" w:rsidP="005151E5">
            <w:pPr>
              <w:pStyle w:val="Tabela"/>
              <w:spacing w:line="360" w:lineRule="auto"/>
            </w:pPr>
            <w:r>
              <w:t>Resistentes a água</w:t>
            </w:r>
          </w:p>
        </w:tc>
        <w:tc>
          <w:tcPr>
            <w:tcW w:w="4062" w:type="dxa"/>
          </w:tcPr>
          <w:p w14:paraId="1FF52266" w14:textId="055FE12C" w:rsidR="00457EFC" w:rsidRDefault="00224CAA" w:rsidP="005151E5">
            <w:pPr>
              <w:pStyle w:val="Tabela"/>
              <w:spacing w:line="360" w:lineRule="auto"/>
              <w:jc w:val="both"/>
            </w:pPr>
            <w:r>
              <w:t>São resistentes a todos os tipos de clima</w:t>
            </w:r>
            <w:r w:rsidR="005151E5">
              <w:t>.</w:t>
            </w:r>
          </w:p>
        </w:tc>
      </w:tr>
      <w:tr w:rsidR="00457EFC" w14:paraId="3F72EA08" w14:textId="77777777" w:rsidTr="005151E5">
        <w:tc>
          <w:tcPr>
            <w:tcW w:w="1225" w:type="dxa"/>
            <w:vAlign w:val="center"/>
          </w:tcPr>
          <w:p w14:paraId="0F252477" w14:textId="77777777" w:rsidR="00457EFC" w:rsidRDefault="00457EFC" w:rsidP="005151E5">
            <w:pPr>
              <w:pStyle w:val="Tabela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3572" w:type="dxa"/>
            <w:vAlign w:val="center"/>
          </w:tcPr>
          <w:p w14:paraId="1EF499F0" w14:textId="645A3D48" w:rsidR="00457EFC" w:rsidRDefault="00224CAA" w:rsidP="005151E5">
            <w:pPr>
              <w:pStyle w:val="Tabela"/>
              <w:spacing w:line="360" w:lineRule="auto"/>
            </w:pPr>
            <w:r>
              <w:t>Alertas de localização para áreas restritas.</w:t>
            </w:r>
          </w:p>
        </w:tc>
        <w:tc>
          <w:tcPr>
            <w:tcW w:w="4062" w:type="dxa"/>
          </w:tcPr>
          <w:p w14:paraId="28C24236" w14:textId="2DD237A0" w:rsidR="00457EFC" w:rsidRDefault="005151E5" w:rsidP="005151E5">
            <w:pPr>
              <w:pStyle w:val="Tabela"/>
              <w:spacing w:line="360" w:lineRule="auto"/>
              <w:jc w:val="both"/>
            </w:pPr>
            <w:r>
              <w:t xml:space="preserve">Permitirá </w:t>
            </w:r>
            <w:r w:rsidR="00224CAA">
              <w:t>o responsável pelo painel consiga definir zonas restritas, e sempre que o usuário chegar ao local o mesmo receberá um alerta</w:t>
            </w:r>
            <w:r>
              <w:t>.</w:t>
            </w:r>
          </w:p>
        </w:tc>
      </w:tr>
      <w:tr w:rsidR="00457EFC" w14:paraId="4D12A035" w14:textId="77777777" w:rsidTr="005151E5">
        <w:tc>
          <w:tcPr>
            <w:tcW w:w="1225" w:type="dxa"/>
            <w:vAlign w:val="center"/>
          </w:tcPr>
          <w:p w14:paraId="36891BA2" w14:textId="77777777" w:rsidR="00457EFC" w:rsidRDefault="00457EFC" w:rsidP="005151E5">
            <w:pPr>
              <w:pStyle w:val="Tabela"/>
              <w:numPr>
                <w:ilvl w:val="0"/>
                <w:numId w:val="5"/>
              </w:numPr>
              <w:spacing w:line="360" w:lineRule="auto"/>
              <w:jc w:val="center"/>
            </w:pPr>
          </w:p>
        </w:tc>
        <w:tc>
          <w:tcPr>
            <w:tcW w:w="3572" w:type="dxa"/>
            <w:vAlign w:val="center"/>
          </w:tcPr>
          <w:p w14:paraId="44F5F0D1" w14:textId="145F6FDB" w:rsidR="00457EFC" w:rsidRDefault="00FF507F" w:rsidP="005151E5">
            <w:pPr>
              <w:pStyle w:val="Tabela"/>
              <w:spacing w:line="360" w:lineRule="auto"/>
            </w:pPr>
            <w:r>
              <w:t>Controle de monitoramento de atividades</w:t>
            </w:r>
          </w:p>
        </w:tc>
        <w:tc>
          <w:tcPr>
            <w:tcW w:w="4062" w:type="dxa"/>
          </w:tcPr>
          <w:p w14:paraId="2A244909" w14:textId="2AC58B41" w:rsidR="00457EFC" w:rsidRDefault="00FF507F" w:rsidP="005151E5">
            <w:pPr>
              <w:pStyle w:val="Tabela"/>
              <w:spacing w:line="360" w:lineRule="auto"/>
              <w:jc w:val="both"/>
            </w:pPr>
            <w:r>
              <w:t xml:space="preserve">É possível identificar a atividade que a pessoa está fazendo no momento. </w:t>
            </w:r>
            <w:proofErr w:type="spellStart"/>
            <w:r>
              <w:t>Ex</w:t>
            </w:r>
            <w:proofErr w:type="spellEnd"/>
            <w:r>
              <w:t>: Corrida, caminhada ou até mesmo se está dentro de um veículo.</w:t>
            </w:r>
          </w:p>
        </w:tc>
      </w:tr>
    </w:tbl>
    <w:p w14:paraId="7240E1EC" w14:textId="77777777" w:rsidR="00457EFC" w:rsidRDefault="00457EFC" w:rsidP="000F69BC">
      <w:pPr>
        <w:pStyle w:val="Corpodetexto"/>
        <w:spacing w:line="360" w:lineRule="auto"/>
      </w:pPr>
    </w:p>
    <w:p w14:paraId="3E280CC7" w14:textId="77777777" w:rsidR="00457EFC" w:rsidRDefault="00457EFC" w:rsidP="000F69BC">
      <w:pPr>
        <w:pStyle w:val="Ttulo3"/>
        <w:spacing w:line="360" w:lineRule="auto"/>
      </w:pPr>
      <w:bookmarkStart w:id="29" w:name="_Toc481911624"/>
      <w:bookmarkStart w:id="30" w:name="_Toc43313116"/>
      <w:r>
        <w:t>Visão geral deste documento</w:t>
      </w:r>
      <w:bookmarkEnd w:id="29"/>
      <w:bookmarkEnd w:id="30"/>
    </w:p>
    <w:p w14:paraId="1E4E75B8" w14:textId="77777777" w:rsidR="00677155" w:rsidRDefault="00677155" w:rsidP="00C13F52">
      <w:pPr>
        <w:pStyle w:val="Tabela"/>
        <w:spacing w:line="360" w:lineRule="auto"/>
        <w:jc w:val="both"/>
      </w:pPr>
      <w:r w:rsidRPr="00C80143">
        <w:rPr>
          <w:b/>
        </w:rPr>
        <w:t>Capítulo 1:</w:t>
      </w:r>
      <w:r>
        <w:t xml:space="preserve"> Introdução e objetivos do documento, escopo considerado durante o desenvolvimento da </w:t>
      </w:r>
      <w:proofErr w:type="gramStart"/>
      <w:r>
        <w:t>documentação,  materiais</w:t>
      </w:r>
      <w:proofErr w:type="gramEnd"/>
      <w:r>
        <w:t xml:space="preserve"> consultados e definições de conceitos utilizados.</w:t>
      </w:r>
    </w:p>
    <w:p w14:paraId="4306DFBF" w14:textId="77777777" w:rsidR="00677155" w:rsidRDefault="00677155" w:rsidP="00C13F52">
      <w:pPr>
        <w:pStyle w:val="Tabela"/>
        <w:spacing w:line="360" w:lineRule="auto"/>
        <w:jc w:val="both"/>
      </w:pPr>
      <w:r w:rsidRPr="00C80143">
        <w:rPr>
          <w:b/>
        </w:rPr>
        <w:t>Capítulo 2:</w:t>
      </w:r>
      <w:r>
        <w:t xml:space="preserve"> Descrição, definição e detalhamento do produto desenvolvido.</w:t>
      </w:r>
    </w:p>
    <w:p w14:paraId="79C27C4C" w14:textId="77777777" w:rsidR="00677155" w:rsidRDefault="00677155" w:rsidP="00C13F52">
      <w:pPr>
        <w:pStyle w:val="Tabela"/>
        <w:spacing w:line="360" w:lineRule="auto"/>
        <w:jc w:val="both"/>
      </w:pPr>
      <w:r w:rsidRPr="00C80143">
        <w:rPr>
          <w:b/>
        </w:rPr>
        <w:t>Capítulo 3:</w:t>
      </w:r>
      <w:r>
        <w:t xml:space="preserve"> Diagramas desenvolvidos para a documentação do projeto e suas funcionalidades.</w:t>
      </w:r>
    </w:p>
    <w:p w14:paraId="35276E9D" w14:textId="1708C5D9" w:rsidR="00457EFC" w:rsidRDefault="00677155" w:rsidP="00C13F52">
      <w:pPr>
        <w:pStyle w:val="Corpodetexto"/>
        <w:spacing w:line="360" w:lineRule="auto"/>
      </w:pPr>
      <w:r w:rsidRPr="00C80143">
        <w:rPr>
          <w:b/>
        </w:rPr>
        <w:t>Informação de suporte</w:t>
      </w:r>
      <w:r>
        <w:rPr>
          <w:b/>
        </w:rPr>
        <w:t xml:space="preserve">: </w:t>
      </w:r>
      <w:r>
        <w:t>informações a respeito do suporte técnico do produto que deve ser fornecido pela equipe de desenvolvimento do projeto</w:t>
      </w:r>
    </w:p>
    <w:p w14:paraId="469ACC74" w14:textId="3BA267F1" w:rsidR="00544BFE" w:rsidRDefault="00544BFE" w:rsidP="00C13F52">
      <w:pPr>
        <w:pStyle w:val="Corpodetexto"/>
        <w:spacing w:line="360" w:lineRule="auto"/>
      </w:pPr>
    </w:p>
    <w:p w14:paraId="607A4E4F" w14:textId="29F75137" w:rsidR="00544BFE" w:rsidRDefault="00544BFE" w:rsidP="00C13F52">
      <w:pPr>
        <w:pStyle w:val="Corpodetexto"/>
        <w:spacing w:line="360" w:lineRule="auto"/>
      </w:pPr>
    </w:p>
    <w:p w14:paraId="0FF36773" w14:textId="77777777" w:rsidR="00544BFE" w:rsidRDefault="00544BFE" w:rsidP="00C13F52">
      <w:pPr>
        <w:pStyle w:val="Corpodetexto"/>
        <w:spacing w:line="360" w:lineRule="auto"/>
      </w:pPr>
    </w:p>
    <w:p w14:paraId="44CB5261" w14:textId="77777777" w:rsidR="00457EFC" w:rsidRDefault="00457EFC" w:rsidP="00F15D75">
      <w:pPr>
        <w:pStyle w:val="Ttulo2"/>
      </w:pPr>
      <w:bookmarkStart w:id="31" w:name="_Toc481911625"/>
      <w:bookmarkStart w:id="32" w:name="_Toc43313117"/>
      <w:r>
        <w:lastRenderedPageBreak/>
        <w:t>Descrição geral do produto</w:t>
      </w:r>
      <w:bookmarkEnd w:id="31"/>
      <w:bookmarkEnd w:id="32"/>
    </w:p>
    <w:p w14:paraId="472428CE" w14:textId="77777777" w:rsidR="00457EFC" w:rsidRDefault="00457EFC" w:rsidP="00F15D75">
      <w:pPr>
        <w:pStyle w:val="Ttulo3"/>
      </w:pPr>
      <w:bookmarkStart w:id="33" w:name="_Toc481911626"/>
      <w:bookmarkStart w:id="34" w:name="_Toc43313118"/>
      <w:r>
        <w:t>Perspectiva do produto</w:t>
      </w:r>
      <w:bookmarkEnd w:id="33"/>
      <w:bookmarkEnd w:id="34"/>
    </w:p>
    <w:tbl>
      <w:tblPr>
        <w:tblW w:w="8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5"/>
      </w:tblGrid>
      <w:tr w:rsidR="00457EFC" w14:paraId="5EC221CF" w14:textId="77777777" w:rsidTr="00FF507F">
        <w:trPr>
          <w:trHeight w:val="3604"/>
        </w:trPr>
        <w:tc>
          <w:tcPr>
            <w:tcW w:w="8485" w:type="dxa"/>
          </w:tcPr>
          <w:p w14:paraId="513E514F" w14:textId="50A4DF10" w:rsidR="00457EFC" w:rsidRDefault="00FF507F" w:rsidP="00F15D75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600E57A1" wp14:editId="2144AE21">
                  <wp:extent cx="5299075" cy="2417445"/>
                  <wp:effectExtent l="0" t="0" r="0" b="190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075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033FE" w14:textId="77777777" w:rsidR="00457EFC" w:rsidRDefault="00457EFC" w:rsidP="000F69BC">
      <w:pPr>
        <w:pStyle w:val="Ttulo3"/>
        <w:spacing w:line="360" w:lineRule="auto"/>
      </w:pPr>
      <w:bookmarkStart w:id="35" w:name="_Toc481911627"/>
      <w:bookmarkStart w:id="36" w:name="_Toc43313119"/>
      <w:r>
        <w:t>Funções do produto</w:t>
      </w:r>
      <w:bookmarkEnd w:id="35"/>
      <w:bookmarkEnd w:id="36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457EFC" w14:paraId="5D18D39A" w14:textId="77777777" w:rsidTr="000F55E9">
        <w:trPr>
          <w:cantSplit/>
        </w:trPr>
        <w:tc>
          <w:tcPr>
            <w:tcW w:w="1063" w:type="dxa"/>
          </w:tcPr>
          <w:p w14:paraId="63C77ADA" w14:textId="77777777" w:rsidR="00457EFC" w:rsidRDefault="00457EFC" w:rsidP="000F69BC">
            <w:pPr>
              <w:pStyle w:val="Tabela"/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Número de ordem</w:t>
            </w:r>
          </w:p>
        </w:tc>
        <w:tc>
          <w:tcPr>
            <w:tcW w:w="2126" w:type="dxa"/>
            <w:vAlign w:val="center"/>
          </w:tcPr>
          <w:p w14:paraId="76C0E664" w14:textId="77777777" w:rsidR="00457EFC" w:rsidRDefault="00457EFC" w:rsidP="000F55E9">
            <w:pPr>
              <w:pStyle w:val="Tabela"/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Caso de uso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61538B6E" w14:textId="77777777" w:rsidR="00457EFC" w:rsidRDefault="00457EFC" w:rsidP="000F55E9">
            <w:pPr>
              <w:pStyle w:val="Tabela"/>
              <w:spacing w:line="36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Descrição</w:t>
            </w:r>
          </w:p>
        </w:tc>
      </w:tr>
      <w:tr w:rsidR="00457EFC" w14:paraId="6D4B0F28" w14:textId="77777777" w:rsidTr="006F7D2C">
        <w:trPr>
          <w:cantSplit/>
        </w:trPr>
        <w:tc>
          <w:tcPr>
            <w:tcW w:w="1063" w:type="dxa"/>
            <w:vAlign w:val="center"/>
          </w:tcPr>
          <w:p w14:paraId="1C7A9037" w14:textId="77777777" w:rsidR="00457EFC" w:rsidRDefault="00457EFC" w:rsidP="0051234B">
            <w:pPr>
              <w:pStyle w:val="Tabela"/>
              <w:numPr>
                <w:ilvl w:val="0"/>
                <w:numId w:val="15"/>
              </w:numPr>
              <w:spacing w:line="360" w:lineRule="auto"/>
              <w:jc w:val="center"/>
              <w:rPr>
                <w:snapToGrid w:val="0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14:paraId="24FB5C95" w14:textId="439D2C1B" w:rsidR="00457EFC" w:rsidRDefault="007E3641" w:rsidP="006F7D2C">
            <w:pPr>
              <w:pStyle w:val="Tabela"/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Cadastro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885C" w14:textId="4C7BC764" w:rsidR="00457EFC" w:rsidRPr="00FF507F" w:rsidRDefault="007E3641" w:rsidP="0051234B">
            <w:pPr>
              <w:pStyle w:val="Tabela"/>
              <w:spacing w:line="360" w:lineRule="auto"/>
              <w:jc w:val="both"/>
              <w:rPr>
                <w:snapToGrid w:val="0"/>
              </w:rPr>
            </w:pPr>
            <w:r w:rsidRPr="00FF507F">
              <w:rPr>
                <w:rFonts w:eastAsia="Arial" w:cs="Arial"/>
                <w:szCs w:val="24"/>
              </w:rPr>
              <w:t xml:space="preserve">O </w:t>
            </w:r>
            <w:r w:rsidR="00FF507F">
              <w:rPr>
                <w:rFonts w:eastAsia="Arial" w:cs="Arial"/>
                <w:szCs w:val="24"/>
              </w:rPr>
              <w:t>cadastro da pessoa que estará utilizando a pulseira, terá que ser realizado no painel, e os dados da pessoa como endereços em que a mesma frequente diariamente deverão ser informados.</w:t>
            </w:r>
          </w:p>
        </w:tc>
      </w:tr>
      <w:tr w:rsidR="00457EFC" w14:paraId="133BE83D" w14:textId="77777777" w:rsidTr="0051234B">
        <w:trPr>
          <w:cantSplit/>
        </w:trPr>
        <w:tc>
          <w:tcPr>
            <w:tcW w:w="1063" w:type="dxa"/>
            <w:vAlign w:val="center"/>
          </w:tcPr>
          <w:p w14:paraId="73915449" w14:textId="77777777" w:rsidR="00457EFC" w:rsidRDefault="00457EFC" w:rsidP="0051234B">
            <w:pPr>
              <w:pStyle w:val="Tabela"/>
              <w:numPr>
                <w:ilvl w:val="0"/>
                <w:numId w:val="15"/>
              </w:numPr>
              <w:spacing w:line="360" w:lineRule="auto"/>
              <w:jc w:val="center"/>
              <w:rPr>
                <w:snapToGrid w:val="0"/>
              </w:rPr>
            </w:pPr>
          </w:p>
        </w:tc>
        <w:tc>
          <w:tcPr>
            <w:tcW w:w="2126" w:type="dxa"/>
            <w:vAlign w:val="center"/>
          </w:tcPr>
          <w:p w14:paraId="295B5DF2" w14:textId="3283513F" w:rsidR="00457EFC" w:rsidRDefault="00FF507F" w:rsidP="00C83048">
            <w:pPr>
              <w:pStyle w:val="Tabela"/>
              <w:spacing w:line="36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Denominação das zonas restritas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312FD645" w14:textId="6E6AD15A" w:rsidR="00457EFC" w:rsidRPr="00E90BD0" w:rsidRDefault="00FF507F" w:rsidP="0051234B">
            <w:pPr>
              <w:spacing w:before="60" w:after="60" w:line="360" w:lineRule="auto"/>
              <w:jc w:val="both"/>
              <w:rPr>
                <w:rFonts w:cs="Arial"/>
                <w:sz w:val="22"/>
                <w:szCs w:val="24"/>
              </w:rPr>
            </w:pPr>
            <w:r>
              <w:rPr>
                <w:rFonts w:eastAsia="Arial" w:cs="Arial"/>
                <w:sz w:val="22"/>
                <w:szCs w:val="24"/>
              </w:rPr>
              <w:t>Ao cadastrar a pessoa o responsável poderá definir áreas restritas, onde caso a pessoa ultrapasse a área o painel irá emitir um alerta.</w:t>
            </w:r>
          </w:p>
        </w:tc>
      </w:tr>
    </w:tbl>
    <w:p w14:paraId="4D6D3F1D" w14:textId="77777777" w:rsidR="00457EFC" w:rsidRDefault="00457EFC" w:rsidP="000F69BC">
      <w:pPr>
        <w:pStyle w:val="Corpodetexto"/>
        <w:spacing w:line="360" w:lineRule="auto"/>
      </w:pPr>
    </w:p>
    <w:p w14:paraId="731B0F27" w14:textId="77777777" w:rsidR="00457EFC" w:rsidRDefault="00457EFC" w:rsidP="000F69BC">
      <w:pPr>
        <w:pStyle w:val="Ttulo3"/>
        <w:spacing w:line="360" w:lineRule="auto"/>
      </w:pPr>
      <w:bookmarkStart w:id="37" w:name="_Toc481911628"/>
      <w:bookmarkStart w:id="38" w:name="_Toc43313120"/>
      <w:r>
        <w:t>Usuários e sistemas externos</w:t>
      </w:r>
      <w:bookmarkEnd w:id="37"/>
      <w:bookmarkEnd w:id="38"/>
    </w:p>
    <w:p w14:paraId="70214047" w14:textId="77777777" w:rsidR="00457EFC" w:rsidRDefault="00457EFC" w:rsidP="000F69BC">
      <w:pPr>
        <w:pStyle w:val="Ttulo4"/>
        <w:spacing w:line="360" w:lineRule="auto"/>
      </w:pPr>
      <w:bookmarkStart w:id="39" w:name="_Toc43313121"/>
      <w:r>
        <w:t>Características dos usuários</w:t>
      </w:r>
      <w:bookmarkEnd w:id="39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608"/>
        <w:gridCol w:w="1560"/>
        <w:gridCol w:w="1134"/>
        <w:gridCol w:w="1510"/>
        <w:gridCol w:w="1701"/>
      </w:tblGrid>
      <w:tr w:rsidR="00457EFC" w14:paraId="17D8B7A5" w14:textId="77777777" w:rsidTr="00BF5B55">
        <w:trPr>
          <w:cantSplit/>
        </w:trPr>
        <w:tc>
          <w:tcPr>
            <w:tcW w:w="1204" w:type="dxa"/>
            <w:vAlign w:val="center"/>
          </w:tcPr>
          <w:p w14:paraId="46ABE066" w14:textId="77777777" w:rsidR="00457EFC" w:rsidRDefault="00457EFC" w:rsidP="00BF5B55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08" w:type="dxa"/>
            <w:vAlign w:val="center"/>
          </w:tcPr>
          <w:p w14:paraId="4ACC8597" w14:textId="77777777" w:rsidR="00457EFC" w:rsidRDefault="00457EFC" w:rsidP="00BF5B55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560" w:type="dxa"/>
            <w:vAlign w:val="center"/>
          </w:tcPr>
          <w:p w14:paraId="232DD836" w14:textId="77777777" w:rsidR="00457EFC" w:rsidRDefault="00457EFC" w:rsidP="00BF5B55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134" w:type="dxa"/>
            <w:vAlign w:val="center"/>
          </w:tcPr>
          <w:p w14:paraId="30CC47BD" w14:textId="77777777" w:rsidR="00457EFC" w:rsidRDefault="00457EFC" w:rsidP="00BF5B55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510" w:type="dxa"/>
            <w:vAlign w:val="center"/>
          </w:tcPr>
          <w:p w14:paraId="27E8F960" w14:textId="77777777" w:rsidR="00457EFC" w:rsidRDefault="00457EFC" w:rsidP="00BF5B55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701" w:type="dxa"/>
            <w:vAlign w:val="center"/>
          </w:tcPr>
          <w:p w14:paraId="2FB397F1" w14:textId="77777777" w:rsidR="00457EFC" w:rsidRDefault="00457EFC" w:rsidP="00BF5B55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457EFC" w14:paraId="40CD05EF" w14:textId="77777777" w:rsidTr="005A5E4F">
        <w:trPr>
          <w:cantSplit/>
        </w:trPr>
        <w:tc>
          <w:tcPr>
            <w:tcW w:w="1204" w:type="dxa"/>
          </w:tcPr>
          <w:p w14:paraId="7009E62B" w14:textId="77777777" w:rsidR="00457EFC" w:rsidRDefault="00457EFC" w:rsidP="000F69BC">
            <w:pPr>
              <w:pStyle w:val="Tabela"/>
              <w:numPr>
                <w:ilvl w:val="0"/>
                <w:numId w:val="17"/>
              </w:numPr>
              <w:spacing w:line="360" w:lineRule="auto"/>
            </w:pPr>
          </w:p>
        </w:tc>
        <w:tc>
          <w:tcPr>
            <w:tcW w:w="1608" w:type="dxa"/>
          </w:tcPr>
          <w:p w14:paraId="46CFE66C" w14:textId="4D22511F" w:rsidR="00457EFC" w:rsidRDefault="00FF507F" w:rsidP="000F69BC">
            <w:pPr>
              <w:pStyle w:val="Tabela"/>
              <w:spacing w:line="360" w:lineRule="auto"/>
            </w:pPr>
            <w:r>
              <w:t>Usuário</w:t>
            </w:r>
          </w:p>
        </w:tc>
        <w:tc>
          <w:tcPr>
            <w:tcW w:w="1560" w:type="dxa"/>
          </w:tcPr>
          <w:p w14:paraId="30C79F2B" w14:textId="77777777" w:rsidR="00457EFC" w:rsidRDefault="005A5E4F" w:rsidP="000F69BC">
            <w:pPr>
              <w:pStyle w:val="Tabela"/>
              <w:spacing w:line="360" w:lineRule="auto"/>
            </w:pPr>
            <w:r>
              <w:t>Diariamente</w:t>
            </w:r>
          </w:p>
        </w:tc>
        <w:tc>
          <w:tcPr>
            <w:tcW w:w="1134" w:type="dxa"/>
          </w:tcPr>
          <w:p w14:paraId="7531F79B" w14:textId="41FC150B" w:rsidR="00457EFC" w:rsidRDefault="00FF507F" w:rsidP="000F69BC">
            <w:pPr>
              <w:pStyle w:val="Tabela"/>
              <w:spacing w:line="360" w:lineRule="auto"/>
            </w:pPr>
            <w:r>
              <w:t>Nenhum</w:t>
            </w:r>
          </w:p>
        </w:tc>
        <w:tc>
          <w:tcPr>
            <w:tcW w:w="1510" w:type="dxa"/>
          </w:tcPr>
          <w:p w14:paraId="18F4DDFC" w14:textId="73FD3E44" w:rsidR="00457EFC" w:rsidRDefault="00FF507F" w:rsidP="000F69BC">
            <w:pPr>
              <w:pStyle w:val="Tabela"/>
              <w:spacing w:line="360" w:lineRule="auto"/>
            </w:pPr>
            <w:r>
              <w:t>Nenhum</w:t>
            </w:r>
          </w:p>
        </w:tc>
        <w:tc>
          <w:tcPr>
            <w:tcW w:w="1701" w:type="dxa"/>
          </w:tcPr>
          <w:p w14:paraId="04F4DCF3" w14:textId="2C694A46" w:rsidR="00457EFC" w:rsidRDefault="00FF507F" w:rsidP="000F69BC">
            <w:pPr>
              <w:pStyle w:val="Tabela"/>
              <w:spacing w:line="360" w:lineRule="auto"/>
            </w:pPr>
            <w:r>
              <w:t>Nenhum</w:t>
            </w:r>
          </w:p>
        </w:tc>
      </w:tr>
      <w:tr w:rsidR="00457EFC" w14:paraId="46251629" w14:textId="77777777" w:rsidTr="005A5E4F">
        <w:trPr>
          <w:cantSplit/>
        </w:trPr>
        <w:tc>
          <w:tcPr>
            <w:tcW w:w="1204" w:type="dxa"/>
          </w:tcPr>
          <w:p w14:paraId="14696962" w14:textId="77777777" w:rsidR="00457EFC" w:rsidRDefault="00457EFC" w:rsidP="000F69BC">
            <w:pPr>
              <w:pStyle w:val="Tabela"/>
              <w:numPr>
                <w:ilvl w:val="0"/>
                <w:numId w:val="17"/>
              </w:numPr>
              <w:spacing w:line="360" w:lineRule="auto"/>
            </w:pPr>
          </w:p>
        </w:tc>
        <w:tc>
          <w:tcPr>
            <w:tcW w:w="1608" w:type="dxa"/>
          </w:tcPr>
          <w:p w14:paraId="2AFC99FD" w14:textId="4FD15359" w:rsidR="00457EFC" w:rsidRDefault="00FF507F" w:rsidP="000F69BC">
            <w:pPr>
              <w:pStyle w:val="Tabela"/>
              <w:spacing w:line="360" w:lineRule="auto"/>
            </w:pPr>
            <w:r>
              <w:t>Monitorador</w:t>
            </w:r>
          </w:p>
        </w:tc>
        <w:tc>
          <w:tcPr>
            <w:tcW w:w="1560" w:type="dxa"/>
          </w:tcPr>
          <w:p w14:paraId="37AC3A08" w14:textId="0852BC83" w:rsidR="00457EFC" w:rsidRDefault="00FF507F" w:rsidP="000F69BC">
            <w:pPr>
              <w:pStyle w:val="Tabela"/>
              <w:spacing w:line="360" w:lineRule="auto"/>
            </w:pPr>
            <w:r>
              <w:t>Diariamente</w:t>
            </w:r>
          </w:p>
        </w:tc>
        <w:tc>
          <w:tcPr>
            <w:tcW w:w="1134" w:type="dxa"/>
          </w:tcPr>
          <w:p w14:paraId="653B0472" w14:textId="14F28B7D" w:rsidR="00457EFC" w:rsidRDefault="00FF507F" w:rsidP="000F69BC">
            <w:pPr>
              <w:pStyle w:val="Tabela"/>
              <w:spacing w:line="360" w:lineRule="auto"/>
            </w:pPr>
            <w:r>
              <w:t>Alto</w:t>
            </w:r>
          </w:p>
        </w:tc>
        <w:tc>
          <w:tcPr>
            <w:tcW w:w="1510" w:type="dxa"/>
          </w:tcPr>
          <w:p w14:paraId="24266474" w14:textId="77777777" w:rsidR="00457EFC" w:rsidRDefault="005A5E4F" w:rsidP="000F69BC">
            <w:pPr>
              <w:pStyle w:val="Tabela"/>
              <w:spacing w:line="360" w:lineRule="auto"/>
            </w:pPr>
            <w:r>
              <w:t>Média</w:t>
            </w:r>
          </w:p>
        </w:tc>
        <w:tc>
          <w:tcPr>
            <w:tcW w:w="1701" w:type="dxa"/>
          </w:tcPr>
          <w:p w14:paraId="6FE88437" w14:textId="77777777" w:rsidR="00457EFC" w:rsidRDefault="005A5E4F" w:rsidP="000F69BC">
            <w:pPr>
              <w:pStyle w:val="Tabela"/>
              <w:spacing w:line="360" w:lineRule="auto"/>
            </w:pPr>
            <w:r>
              <w:t>Média</w:t>
            </w:r>
          </w:p>
        </w:tc>
      </w:tr>
    </w:tbl>
    <w:p w14:paraId="3957DAB0" w14:textId="77777777" w:rsidR="00457EFC" w:rsidRDefault="00457EFC" w:rsidP="000F69BC">
      <w:pPr>
        <w:pStyle w:val="Corpodetexto"/>
        <w:spacing w:line="360" w:lineRule="auto"/>
      </w:pPr>
    </w:p>
    <w:p w14:paraId="7A6D5273" w14:textId="77777777" w:rsidR="00457EFC" w:rsidRDefault="00457EFC" w:rsidP="000F69BC">
      <w:pPr>
        <w:pStyle w:val="Ttulo3"/>
        <w:spacing w:line="360" w:lineRule="auto"/>
      </w:pPr>
      <w:bookmarkStart w:id="40" w:name="_Toc481911629"/>
      <w:bookmarkStart w:id="41" w:name="_Toc43313122"/>
      <w:r>
        <w:lastRenderedPageBreak/>
        <w:t>Restrições</w:t>
      </w:r>
      <w:bookmarkEnd w:id="40"/>
      <w:bookmarkEnd w:id="41"/>
      <w:r w:rsidR="0010700B">
        <w:tab/>
      </w:r>
    </w:p>
    <w:tbl>
      <w:tblPr>
        <w:tblW w:w="883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7"/>
        <w:gridCol w:w="5640"/>
      </w:tblGrid>
      <w:tr w:rsidR="00457EFC" w14:paraId="5E0A0297" w14:textId="77777777" w:rsidTr="000F55E9">
        <w:trPr>
          <w:cantSplit/>
        </w:trPr>
        <w:tc>
          <w:tcPr>
            <w:tcW w:w="1063" w:type="dxa"/>
            <w:vAlign w:val="center"/>
          </w:tcPr>
          <w:p w14:paraId="4F00EEAD" w14:textId="77777777" w:rsidR="00457EFC" w:rsidRDefault="00457EFC" w:rsidP="000F55E9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vAlign w:val="center"/>
          </w:tcPr>
          <w:p w14:paraId="71D14813" w14:textId="77777777" w:rsidR="00457EFC" w:rsidRDefault="00457EFC" w:rsidP="000F55E9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vAlign w:val="center"/>
          </w:tcPr>
          <w:p w14:paraId="04C6E9F5" w14:textId="77777777" w:rsidR="00457EFC" w:rsidRDefault="00457EFC" w:rsidP="000F55E9">
            <w:pPr>
              <w:pStyle w:val="Tabela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57EFC" w14:paraId="3394BBA6" w14:textId="77777777" w:rsidTr="0051234B">
        <w:trPr>
          <w:cantSplit/>
        </w:trPr>
        <w:tc>
          <w:tcPr>
            <w:tcW w:w="1063" w:type="dxa"/>
            <w:vAlign w:val="center"/>
          </w:tcPr>
          <w:p w14:paraId="4112499A" w14:textId="77777777" w:rsidR="00457EFC" w:rsidRDefault="00457EFC" w:rsidP="0051234B">
            <w:pPr>
              <w:pStyle w:val="Tabela"/>
              <w:numPr>
                <w:ilvl w:val="0"/>
                <w:numId w:val="18"/>
              </w:numPr>
              <w:spacing w:line="360" w:lineRule="auto"/>
              <w:jc w:val="center"/>
            </w:pPr>
          </w:p>
        </w:tc>
        <w:tc>
          <w:tcPr>
            <w:tcW w:w="2127" w:type="dxa"/>
            <w:vAlign w:val="center"/>
          </w:tcPr>
          <w:p w14:paraId="759E5E40" w14:textId="37415ABD" w:rsidR="00457EFC" w:rsidRDefault="00BD6766" w:rsidP="00FF507F">
            <w:pPr>
              <w:pStyle w:val="Tabela"/>
              <w:spacing w:line="360" w:lineRule="auto"/>
            </w:pPr>
            <w:r>
              <w:t>Área de alcance</w:t>
            </w:r>
          </w:p>
        </w:tc>
        <w:tc>
          <w:tcPr>
            <w:tcW w:w="5640" w:type="dxa"/>
          </w:tcPr>
          <w:p w14:paraId="5792BE20" w14:textId="5A971256" w:rsidR="00457EFC" w:rsidRDefault="00FF507F" w:rsidP="0051234B">
            <w:pPr>
              <w:pStyle w:val="Tabela"/>
              <w:spacing w:line="360" w:lineRule="auto"/>
              <w:jc w:val="both"/>
            </w:pPr>
            <w:r>
              <w:t>Á pulseira atinge apenas 500</w:t>
            </w:r>
            <w:r w:rsidR="00BD6766" w:rsidRPr="00BD6766">
              <w:t xml:space="preserve"> km², caso a pessoa saia dessa área o monitor não irá mais gravar as informações</w:t>
            </w:r>
            <w:r w:rsidR="00BD6766">
              <w:t>.</w:t>
            </w:r>
          </w:p>
        </w:tc>
      </w:tr>
    </w:tbl>
    <w:p w14:paraId="52AF2036" w14:textId="77777777" w:rsidR="007D2C5E" w:rsidRDefault="007D2C5E" w:rsidP="000F69BC">
      <w:pPr>
        <w:pStyle w:val="Corpodetexto"/>
        <w:spacing w:line="360" w:lineRule="auto"/>
      </w:pPr>
    </w:p>
    <w:p w14:paraId="15BA4534" w14:textId="77777777" w:rsidR="00457EFC" w:rsidRDefault="00457EFC" w:rsidP="00BF5B55">
      <w:pPr>
        <w:pStyle w:val="Ttulo3"/>
        <w:spacing w:line="360" w:lineRule="auto"/>
      </w:pPr>
      <w:bookmarkStart w:id="42" w:name="_Toc481911634"/>
      <w:bookmarkStart w:id="43" w:name="_Toc43313123"/>
      <w:r>
        <w:t>Requisitos funcionais</w:t>
      </w:r>
      <w:bookmarkEnd w:id="42"/>
      <w:bookmarkEnd w:id="43"/>
      <w:r w:rsidR="0010700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7531"/>
      </w:tblGrid>
      <w:tr w:rsidR="00457EFC" w14:paraId="574515F8" w14:textId="77777777" w:rsidTr="006865DB">
        <w:tc>
          <w:tcPr>
            <w:tcW w:w="774" w:type="dxa"/>
          </w:tcPr>
          <w:p w14:paraId="25FD931D" w14:textId="77777777" w:rsidR="00457EFC" w:rsidRDefault="00457EFC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  <w:p w14:paraId="0C01945C" w14:textId="77777777" w:rsidR="0010700B" w:rsidRDefault="0010700B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RF001</w:t>
            </w:r>
          </w:p>
        </w:tc>
        <w:tc>
          <w:tcPr>
            <w:tcW w:w="7531" w:type="dxa"/>
          </w:tcPr>
          <w:p w14:paraId="33A53236" w14:textId="6447392D" w:rsidR="00457EFC" w:rsidRDefault="006579B9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CADASTRO </w:t>
            </w:r>
            <w:r w:rsidR="00BD6766">
              <w:rPr>
                <w:rFonts w:ascii="Arial" w:hAnsi="Arial" w:cs="Arial"/>
              </w:rPr>
              <w:t>DO USUÁRIO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616"/>
              <w:gridCol w:w="406"/>
              <w:gridCol w:w="1634"/>
              <w:gridCol w:w="416"/>
              <w:gridCol w:w="1673"/>
              <w:gridCol w:w="416"/>
              <w:gridCol w:w="1230"/>
            </w:tblGrid>
            <w:tr w:rsidR="00457EFC" w14:paraId="1A90B4B3" w14:textId="77777777">
              <w:tc>
                <w:tcPr>
                  <w:tcW w:w="1809" w:type="dxa"/>
                </w:tcPr>
                <w:p w14:paraId="63842293" w14:textId="77777777" w:rsidR="00457EFC" w:rsidRDefault="00457EFC" w:rsidP="00BF5B55">
                  <w:pPr>
                    <w:spacing w:before="240" w:after="240" w:line="360" w:lineRule="auto"/>
                  </w:pPr>
                  <w:r>
                    <w:rPr>
                      <w:b/>
                    </w:rPr>
                    <w:t>Prioridade</w:t>
                  </w:r>
                  <w:r>
                    <w:t>:</w:t>
                  </w:r>
                </w:p>
              </w:tc>
              <w:tc>
                <w:tcPr>
                  <w:tcW w:w="426" w:type="dxa"/>
                </w:tcPr>
                <w:p w14:paraId="5F2F3CE3" w14:textId="77777777" w:rsidR="00457EFC" w:rsidRDefault="006579B9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6E"/>
                  </w:r>
                </w:p>
              </w:tc>
              <w:tc>
                <w:tcPr>
                  <w:tcW w:w="1984" w:type="dxa"/>
                </w:tcPr>
                <w:p w14:paraId="323FC85A" w14:textId="77777777" w:rsidR="00457EFC" w:rsidRDefault="00457EFC" w:rsidP="00BF5B55">
                  <w:pPr>
                    <w:spacing w:before="240" w:after="240" w:line="360" w:lineRule="auto"/>
                    <w:ind w:left="-108"/>
                  </w:pPr>
                  <w:r>
                    <w:t>Essencial</w:t>
                  </w:r>
                </w:p>
              </w:tc>
              <w:tc>
                <w:tcPr>
                  <w:tcW w:w="425" w:type="dxa"/>
                </w:tcPr>
                <w:p w14:paraId="53F5F026" w14:textId="77777777" w:rsidR="00457EFC" w:rsidRDefault="00457EFC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985" w:type="dxa"/>
                </w:tcPr>
                <w:p w14:paraId="1D0AB846" w14:textId="77777777" w:rsidR="00457EFC" w:rsidRDefault="00457EFC" w:rsidP="00BF5B55">
                  <w:pPr>
                    <w:spacing w:before="240" w:after="240" w:line="360" w:lineRule="auto"/>
                    <w:ind w:left="-108"/>
                  </w:pPr>
                  <w:r>
                    <w:t>Importante</w:t>
                  </w:r>
                </w:p>
              </w:tc>
              <w:tc>
                <w:tcPr>
                  <w:tcW w:w="425" w:type="dxa"/>
                </w:tcPr>
                <w:p w14:paraId="3F4C206F" w14:textId="77777777" w:rsidR="00457EFC" w:rsidRDefault="006579B9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381" w:type="dxa"/>
                </w:tcPr>
                <w:p w14:paraId="66851558" w14:textId="77777777" w:rsidR="00457EFC" w:rsidRDefault="00457EFC" w:rsidP="00BF5B55">
                  <w:pPr>
                    <w:spacing w:before="240" w:after="240" w:line="360" w:lineRule="auto"/>
                    <w:ind w:left="-108"/>
                  </w:pPr>
                  <w:r>
                    <w:t>Desejável</w:t>
                  </w:r>
                </w:p>
              </w:tc>
            </w:tr>
          </w:tbl>
          <w:p w14:paraId="3C7107CD" w14:textId="77777777" w:rsidR="00457EFC" w:rsidRDefault="00457EFC" w:rsidP="00BF5B5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068A469" w14:textId="77777777" w:rsidR="00457EFC" w:rsidRDefault="00457EFC" w:rsidP="00BF5B55">
      <w:pPr>
        <w:pStyle w:val="Corpodetexto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7531"/>
      </w:tblGrid>
      <w:tr w:rsidR="006579B9" w14:paraId="51D4849E" w14:textId="77777777" w:rsidTr="009236AD">
        <w:tc>
          <w:tcPr>
            <w:tcW w:w="774" w:type="dxa"/>
          </w:tcPr>
          <w:p w14:paraId="19781767" w14:textId="77777777" w:rsidR="006579B9" w:rsidRDefault="006579B9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  <w:p w14:paraId="2F269A4B" w14:textId="77777777" w:rsidR="006579B9" w:rsidRDefault="006579B9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RF002</w:t>
            </w:r>
          </w:p>
        </w:tc>
        <w:tc>
          <w:tcPr>
            <w:tcW w:w="7531" w:type="dxa"/>
          </w:tcPr>
          <w:p w14:paraId="76F9FAD9" w14:textId="706AA448" w:rsidR="006579B9" w:rsidRDefault="00BD6766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DETERMINAÇÃO DE ÁREAS RESTRITAS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616"/>
              <w:gridCol w:w="415"/>
              <w:gridCol w:w="1634"/>
              <w:gridCol w:w="407"/>
              <w:gridCol w:w="1673"/>
              <w:gridCol w:w="416"/>
              <w:gridCol w:w="1230"/>
            </w:tblGrid>
            <w:tr w:rsidR="006579B9" w14:paraId="3F0EC094" w14:textId="77777777" w:rsidTr="009236AD">
              <w:tc>
                <w:tcPr>
                  <w:tcW w:w="1809" w:type="dxa"/>
                </w:tcPr>
                <w:p w14:paraId="6F193B3C" w14:textId="77777777" w:rsidR="006579B9" w:rsidRDefault="006579B9" w:rsidP="00BF5B55">
                  <w:pPr>
                    <w:spacing w:before="240" w:after="240" w:line="360" w:lineRule="auto"/>
                  </w:pPr>
                  <w:r>
                    <w:rPr>
                      <w:b/>
                    </w:rPr>
                    <w:t>Prioridade</w:t>
                  </w:r>
                  <w:r>
                    <w:t>:</w:t>
                  </w:r>
                </w:p>
              </w:tc>
              <w:tc>
                <w:tcPr>
                  <w:tcW w:w="426" w:type="dxa"/>
                </w:tcPr>
                <w:p w14:paraId="360255EC" w14:textId="75C218F4" w:rsidR="006579B9" w:rsidRDefault="00BD6766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984" w:type="dxa"/>
                </w:tcPr>
                <w:p w14:paraId="12A71295" w14:textId="77777777" w:rsidR="006579B9" w:rsidRDefault="006579B9" w:rsidP="00BF5B55">
                  <w:pPr>
                    <w:spacing w:before="240" w:after="240" w:line="360" w:lineRule="auto"/>
                    <w:ind w:left="-108"/>
                  </w:pPr>
                  <w:r>
                    <w:t>Essencial</w:t>
                  </w:r>
                </w:p>
              </w:tc>
              <w:tc>
                <w:tcPr>
                  <w:tcW w:w="425" w:type="dxa"/>
                </w:tcPr>
                <w:p w14:paraId="2E809B6C" w14:textId="779A4E7D" w:rsidR="006579B9" w:rsidRDefault="00BD6766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6E"/>
                  </w:r>
                </w:p>
              </w:tc>
              <w:tc>
                <w:tcPr>
                  <w:tcW w:w="1985" w:type="dxa"/>
                </w:tcPr>
                <w:p w14:paraId="16D7480B" w14:textId="77777777" w:rsidR="006579B9" w:rsidRDefault="006579B9" w:rsidP="00BF5B55">
                  <w:pPr>
                    <w:spacing w:before="240" w:after="240" w:line="360" w:lineRule="auto"/>
                    <w:ind w:left="-108"/>
                  </w:pPr>
                  <w:r>
                    <w:t>Importante</w:t>
                  </w:r>
                </w:p>
              </w:tc>
              <w:tc>
                <w:tcPr>
                  <w:tcW w:w="425" w:type="dxa"/>
                </w:tcPr>
                <w:p w14:paraId="5BF37E40" w14:textId="77777777" w:rsidR="006579B9" w:rsidRDefault="006579B9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381" w:type="dxa"/>
                </w:tcPr>
                <w:p w14:paraId="273F3631" w14:textId="77777777" w:rsidR="006579B9" w:rsidRDefault="006579B9" w:rsidP="00BF5B55">
                  <w:pPr>
                    <w:spacing w:before="240" w:after="240" w:line="360" w:lineRule="auto"/>
                    <w:ind w:left="-108"/>
                  </w:pPr>
                  <w:r>
                    <w:t>Desejável</w:t>
                  </w:r>
                </w:p>
              </w:tc>
            </w:tr>
          </w:tbl>
          <w:p w14:paraId="33FED23F" w14:textId="77777777" w:rsidR="006579B9" w:rsidRDefault="006579B9" w:rsidP="00BF5B5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0F0710C" w14:textId="0154D3E3" w:rsidR="006579B9" w:rsidRDefault="006579B9" w:rsidP="00BF5B55">
      <w:pPr>
        <w:pStyle w:val="Corpodetexto"/>
        <w:spacing w:line="360" w:lineRule="auto"/>
      </w:pPr>
    </w:p>
    <w:p w14:paraId="1F357435" w14:textId="77777777" w:rsidR="00457EFC" w:rsidRDefault="00457EFC" w:rsidP="00BF5B55">
      <w:pPr>
        <w:pStyle w:val="Ttulo3"/>
        <w:spacing w:line="360" w:lineRule="auto"/>
      </w:pPr>
      <w:bookmarkStart w:id="44" w:name="_Toc481911635"/>
      <w:bookmarkStart w:id="45" w:name="_Toc43313124"/>
      <w:r>
        <w:t>Requisitos não funcionais</w:t>
      </w:r>
      <w:bookmarkEnd w:id="44"/>
      <w:bookmarkEnd w:id="45"/>
      <w:r w:rsidR="0010700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"/>
        <w:gridCol w:w="7420"/>
      </w:tblGrid>
      <w:tr w:rsidR="00457EFC" w14:paraId="7F81DB24" w14:textId="77777777" w:rsidTr="006865DB">
        <w:tc>
          <w:tcPr>
            <w:tcW w:w="885" w:type="dxa"/>
          </w:tcPr>
          <w:p w14:paraId="60B7E7F9" w14:textId="77777777" w:rsidR="0010700B" w:rsidRDefault="00457EFC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  <w:p w14:paraId="0A4B29AE" w14:textId="77777777" w:rsidR="00457EFC" w:rsidRDefault="0010700B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RNF001</w:t>
            </w:r>
            <w:r w:rsidR="00457EF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20" w:type="dxa"/>
          </w:tcPr>
          <w:p w14:paraId="008AB31C" w14:textId="23CE6B33" w:rsidR="00457EFC" w:rsidRDefault="006F133A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DATA E HORA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596"/>
              <w:gridCol w:w="415"/>
              <w:gridCol w:w="1596"/>
              <w:gridCol w:w="415"/>
              <w:gridCol w:w="1639"/>
              <w:gridCol w:w="405"/>
              <w:gridCol w:w="1214"/>
            </w:tblGrid>
            <w:tr w:rsidR="00457EFC" w14:paraId="775AF8A6" w14:textId="77777777">
              <w:tc>
                <w:tcPr>
                  <w:tcW w:w="1809" w:type="dxa"/>
                </w:tcPr>
                <w:p w14:paraId="6405E3CE" w14:textId="77777777" w:rsidR="00457EFC" w:rsidRDefault="00457EFC" w:rsidP="00BF5B55">
                  <w:pPr>
                    <w:spacing w:before="240" w:after="240" w:line="360" w:lineRule="auto"/>
                  </w:pPr>
                  <w:r>
                    <w:rPr>
                      <w:b/>
                    </w:rPr>
                    <w:t>Prioridade</w:t>
                  </w:r>
                  <w:r>
                    <w:t>:</w:t>
                  </w:r>
                </w:p>
              </w:tc>
              <w:tc>
                <w:tcPr>
                  <w:tcW w:w="426" w:type="dxa"/>
                </w:tcPr>
                <w:p w14:paraId="51013D3D" w14:textId="77777777" w:rsidR="00457EFC" w:rsidRDefault="00457EFC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984" w:type="dxa"/>
                </w:tcPr>
                <w:p w14:paraId="37972594" w14:textId="77777777" w:rsidR="00457EFC" w:rsidRDefault="00457EFC" w:rsidP="00BF5B55">
                  <w:pPr>
                    <w:spacing w:before="240" w:after="240" w:line="360" w:lineRule="auto"/>
                    <w:ind w:left="-108"/>
                  </w:pPr>
                  <w:r>
                    <w:t>Essencial</w:t>
                  </w:r>
                </w:p>
              </w:tc>
              <w:tc>
                <w:tcPr>
                  <w:tcW w:w="425" w:type="dxa"/>
                </w:tcPr>
                <w:p w14:paraId="3C895F21" w14:textId="5ED5D86C" w:rsidR="00457EFC" w:rsidRDefault="006F133A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985" w:type="dxa"/>
                </w:tcPr>
                <w:p w14:paraId="7D134FF3" w14:textId="77777777" w:rsidR="00457EFC" w:rsidRDefault="00457EFC" w:rsidP="00BF5B55">
                  <w:pPr>
                    <w:spacing w:before="240" w:after="240" w:line="360" w:lineRule="auto"/>
                    <w:ind w:left="-108"/>
                  </w:pPr>
                  <w:r>
                    <w:t>Importante</w:t>
                  </w:r>
                </w:p>
              </w:tc>
              <w:tc>
                <w:tcPr>
                  <w:tcW w:w="425" w:type="dxa"/>
                </w:tcPr>
                <w:p w14:paraId="68EF0ABF" w14:textId="59990807" w:rsidR="00457EFC" w:rsidRDefault="006F133A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6E"/>
                  </w:r>
                </w:p>
              </w:tc>
              <w:tc>
                <w:tcPr>
                  <w:tcW w:w="1381" w:type="dxa"/>
                </w:tcPr>
                <w:p w14:paraId="357C29C3" w14:textId="77777777" w:rsidR="00457EFC" w:rsidRDefault="00457EFC" w:rsidP="00BF5B55">
                  <w:pPr>
                    <w:spacing w:before="240" w:after="240" w:line="360" w:lineRule="auto"/>
                    <w:ind w:left="-108"/>
                  </w:pPr>
                  <w:r>
                    <w:t>Desejável</w:t>
                  </w:r>
                </w:p>
              </w:tc>
            </w:tr>
          </w:tbl>
          <w:p w14:paraId="7801FE33" w14:textId="77777777" w:rsidR="00457EFC" w:rsidRDefault="00457EFC" w:rsidP="00BF5B5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3C0F495" w14:textId="77777777" w:rsidR="00457EFC" w:rsidRDefault="00457EFC" w:rsidP="00BF5B55">
      <w:pPr>
        <w:pStyle w:val="Corpodetexto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"/>
        <w:gridCol w:w="7420"/>
      </w:tblGrid>
      <w:tr w:rsidR="006579B9" w14:paraId="30D2F062" w14:textId="77777777" w:rsidTr="009236AD">
        <w:tc>
          <w:tcPr>
            <w:tcW w:w="885" w:type="dxa"/>
          </w:tcPr>
          <w:p w14:paraId="0C73BF64" w14:textId="77777777" w:rsidR="006579B9" w:rsidRDefault="006579B9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  <w:p w14:paraId="4F8208D6" w14:textId="77777777" w:rsidR="006579B9" w:rsidRDefault="006579B9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RNF002 </w:t>
            </w:r>
          </w:p>
        </w:tc>
        <w:tc>
          <w:tcPr>
            <w:tcW w:w="7420" w:type="dxa"/>
          </w:tcPr>
          <w:p w14:paraId="4A99EBB5" w14:textId="5FCC2EC9" w:rsidR="006579B9" w:rsidRDefault="006F133A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MONITORAMENTO 24H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596"/>
              <w:gridCol w:w="405"/>
              <w:gridCol w:w="1596"/>
              <w:gridCol w:w="415"/>
              <w:gridCol w:w="1639"/>
              <w:gridCol w:w="415"/>
              <w:gridCol w:w="1214"/>
            </w:tblGrid>
            <w:tr w:rsidR="006579B9" w14:paraId="60C900DD" w14:textId="77777777" w:rsidTr="009236AD">
              <w:tc>
                <w:tcPr>
                  <w:tcW w:w="1809" w:type="dxa"/>
                </w:tcPr>
                <w:p w14:paraId="0DF46329" w14:textId="77777777" w:rsidR="006579B9" w:rsidRDefault="006579B9" w:rsidP="00BF5B55">
                  <w:pPr>
                    <w:spacing w:before="240" w:after="240" w:line="360" w:lineRule="auto"/>
                  </w:pPr>
                  <w:r>
                    <w:rPr>
                      <w:b/>
                    </w:rPr>
                    <w:t>Prioridade</w:t>
                  </w:r>
                  <w:r>
                    <w:t>:</w:t>
                  </w:r>
                </w:p>
              </w:tc>
              <w:tc>
                <w:tcPr>
                  <w:tcW w:w="426" w:type="dxa"/>
                </w:tcPr>
                <w:p w14:paraId="738CDEA7" w14:textId="77D411BF" w:rsidR="006579B9" w:rsidRDefault="006F133A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6E"/>
                  </w:r>
                </w:p>
              </w:tc>
              <w:tc>
                <w:tcPr>
                  <w:tcW w:w="1984" w:type="dxa"/>
                </w:tcPr>
                <w:p w14:paraId="7E46A6CC" w14:textId="77777777" w:rsidR="006579B9" w:rsidRDefault="006579B9" w:rsidP="00BF5B55">
                  <w:pPr>
                    <w:spacing w:before="240" w:after="240" w:line="360" w:lineRule="auto"/>
                    <w:ind w:left="-108"/>
                  </w:pPr>
                  <w:r>
                    <w:t>Essencial</w:t>
                  </w:r>
                </w:p>
              </w:tc>
              <w:tc>
                <w:tcPr>
                  <w:tcW w:w="425" w:type="dxa"/>
                </w:tcPr>
                <w:p w14:paraId="7779E34E" w14:textId="77777777" w:rsidR="006579B9" w:rsidRDefault="006579B9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985" w:type="dxa"/>
                </w:tcPr>
                <w:p w14:paraId="1A1229A4" w14:textId="77777777" w:rsidR="006579B9" w:rsidRDefault="006579B9" w:rsidP="00BF5B55">
                  <w:pPr>
                    <w:spacing w:before="240" w:after="240" w:line="360" w:lineRule="auto"/>
                    <w:ind w:left="-108"/>
                  </w:pPr>
                  <w:r>
                    <w:t>Importante</w:t>
                  </w:r>
                </w:p>
              </w:tc>
              <w:tc>
                <w:tcPr>
                  <w:tcW w:w="425" w:type="dxa"/>
                </w:tcPr>
                <w:p w14:paraId="45D42742" w14:textId="1DB9BCA2" w:rsidR="006579B9" w:rsidRDefault="006F133A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381" w:type="dxa"/>
                </w:tcPr>
                <w:p w14:paraId="76F2EF08" w14:textId="77777777" w:rsidR="006579B9" w:rsidRDefault="006579B9" w:rsidP="00BF5B55">
                  <w:pPr>
                    <w:spacing w:before="240" w:after="240" w:line="360" w:lineRule="auto"/>
                    <w:ind w:left="-108"/>
                  </w:pPr>
                  <w:r>
                    <w:t>Desejável</w:t>
                  </w:r>
                </w:p>
              </w:tc>
            </w:tr>
          </w:tbl>
          <w:p w14:paraId="1A32FAF9" w14:textId="77777777" w:rsidR="006579B9" w:rsidRDefault="006579B9" w:rsidP="00BF5B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44BFE" w14:paraId="7FCFF0C5" w14:textId="77777777" w:rsidTr="009236AD">
        <w:tc>
          <w:tcPr>
            <w:tcW w:w="885" w:type="dxa"/>
          </w:tcPr>
          <w:p w14:paraId="2253785C" w14:textId="77777777" w:rsidR="00544BFE" w:rsidRDefault="00544BFE" w:rsidP="00BF5B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420" w:type="dxa"/>
          </w:tcPr>
          <w:p w14:paraId="773D2561" w14:textId="77777777" w:rsidR="00544BFE" w:rsidRDefault="00544BFE" w:rsidP="00BF5B5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75CB5D9" w14:textId="77777777" w:rsidR="006579B9" w:rsidRDefault="006579B9" w:rsidP="00BF5B55">
      <w:pPr>
        <w:pStyle w:val="Corpodetexto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"/>
        <w:gridCol w:w="7420"/>
      </w:tblGrid>
      <w:tr w:rsidR="006579B9" w14:paraId="7675E3A6" w14:textId="77777777" w:rsidTr="009236AD">
        <w:tc>
          <w:tcPr>
            <w:tcW w:w="885" w:type="dxa"/>
          </w:tcPr>
          <w:p w14:paraId="2AB8FBEF" w14:textId="77777777" w:rsidR="006579B9" w:rsidRDefault="006579B9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  <w:p w14:paraId="15A5B8D9" w14:textId="77777777" w:rsidR="006579B9" w:rsidRDefault="006579B9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RNF003 </w:t>
            </w:r>
          </w:p>
        </w:tc>
        <w:tc>
          <w:tcPr>
            <w:tcW w:w="7420" w:type="dxa"/>
          </w:tcPr>
          <w:p w14:paraId="11B11914" w14:textId="4430B448" w:rsidR="006579B9" w:rsidRPr="006579B9" w:rsidRDefault="006F133A" w:rsidP="00BF5B5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DEMARCAÇÃO DE LOCAIS PASSADOS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596"/>
              <w:gridCol w:w="415"/>
              <w:gridCol w:w="1596"/>
              <w:gridCol w:w="405"/>
              <w:gridCol w:w="1639"/>
              <w:gridCol w:w="415"/>
              <w:gridCol w:w="1214"/>
            </w:tblGrid>
            <w:tr w:rsidR="006579B9" w14:paraId="415B356C" w14:textId="77777777" w:rsidTr="009236AD">
              <w:tc>
                <w:tcPr>
                  <w:tcW w:w="1809" w:type="dxa"/>
                </w:tcPr>
                <w:p w14:paraId="521BC93D" w14:textId="77777777" w:rsidR="006579B9" w:rsidRDefault="006579B9" w:rsidP="00BF5B55">
                  <w:pPr>
                    <w:spacing w:before="240" w:after="240" w:line="360" w:lineRule="auto"/>
                  </w:pPr>
                  <w:r>
                    <w:rPr>
                      <w:b/>
                    </w:rPr>
                    <w:t>Prioridade</w:t>
                  </w:r>
                  <w:r>
                    <w:t>:</w:t>
                  </w:r>
                </w:p>
              </w:tc>
              <w:tc>
                <w:tcPr>
                  <w:tcW w:w="426" w:type="dxa"/>
                </w:tcPr>
                <w:p w14:paraId="0F04131D" w14:textId="77777777" w:rsidR="006579B9" w:rsidRDefault="006579B9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984" w:type="dxa"/>
                </w:tcPr>
                <w:p w14:paraId="2A5DECDE" w14:textId="77777777" w:rsidR="006579B9" w:rsidRDefault="006579B9" w:rsidP="00BF5B55">
                  <w:pPr>
                    <w:spacing w:before="240" w:after="240" w:line="360" w:lineRule="auto"/>
                    <w:ind w:left="-108"/>
                  </w:pPr>
                  <w:r>
                    <w:t>Essencial</w:t>
                  </w:r>
                </w:p>
              </w:tc>
              <w:tc>
                <w:tcPr>
                  <w:tcW w:w="425" w:type="dxa"/>
                </w:tcPr>
                <w:p w14:paraId="7054D65D" w14:textId="03E30CA9" w:rsidR="006579B9" w:rsidRDefault="006F133A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6E"/>
                  </w:r>
                </w:p>
              </w:tc>
              <w:tc>
                <w:tcPr>
                  <w:tcW w:w="1985" w:type="dxa"/>
                </w:tcPr>
                <w:p w14:paraId="01B0A633" w14:textId="77777777" w:rsidR="006579B9" w:rsidRDefault="006579B9" w:rsidP="00BF5B55">
                  <w:pPr>
                    <w:spacing w:before="240" w:after="240" w:line="360" w:lineRule="auto"/>
                    <w:ind w:left="-108"/>
                  </w:pPr>
                  <w:r>
                    <w:t>Importante</w:t>
                  </w:r>
                </w:p>
              </w:tc>
              <w:tc>
                <w:tcPr>
                  <w:tcW w:w="425" w:type="dxa"/>
                </w:tcPr>
                <w:p w14:paraId="70E4A21B" w14:textId="38694FEA" w:rsidR="006579B9" w:rsidRDefault="006F133A" w:rsidP="00BF5B55">
                  <w:pPr>
                    <w:spacing w:before="240" w:after="240" w:line="360" w:lineRule="auto"/>
                    <w:jc w:val="right"/>
                  </w:pPr>
                  <w:r>
                    <w:sym w:font="Wingdings" w:char="F0A8"/>
                  </w:r>
                </w:p>
              </w:tc>
              <w:tc>
                <w:tcPr>
                  <w:tcW w:w="1381" w:type="dxa"/>
                </w:tcPr>
                <w:p w14:paraId="0E2BCCC4" w14:textId="77777777" w:rsidR="006579B9" w:rsidRDefault="006579B9" w:rsidP="00BF5B55">
                  <w:pPr>
                    <w:spacing w:before="240" w:after="240" w:line="360" w:lineRule="auto"/>
                    <w:ind w:left="-108"/>
                  </w:pPr>
                  <w:r>
                    <w:t>Desejável</w:t>
                  </w:r>
                </w:p>
              </w:tc>
            </w:tr>
          </w:tbl>
          <w:p w14:paraId="631D4F3E" w14:textId="77777777" w:rsidR="006579B9" w:rsidRDefault="006579B9" w:rsidP="00BF5B5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3BD71E5" w14:textId="77777777" w:rsidR="00457EFC" w:rsidRDefault="00457EFC" w:rsidP="005E2CD8">
      <w:pPr>
        <w:pStyle w:val="Corpodetexto"/>
        <w:spacing w:line="276" w:lineRule="auto"/>
      </w:pPr>
    </w:p>
    <w:p w14:paraId="75C738DA" w14:textId="5E9EE402" w:rsidR="00AC35A0" w:rsidRDefault="00AC35A0" w:rsidP="000F69BC">
      <w:pPr>
        <w:pStyle w:val="Corpodetexto"/>
        <w:spacing w:line="360" w:lineRule="auto"/>
      </w:pPr>
    </w:p>
    <w:p w14:paraId="76DCFB27" w14:textId="77777777" w:rsidR="00457EFC" w:rsidRDefault="00457EFC" w:rsidP="00010375">
      <w:pPr>
        <w:pStyle w:val="Ttulo2"/>
      </w:pPr>
      <w:bookmarkStart w:id="46" w:name="_Toc43313125"/>
      <w:r>
        <w:lastRenderedPageBreak/>
        <w:t>Diagramas de casos de uso</w:t>
      </w:r>
      <w:bookmarkEnd w:id="46"/>
    </w:p>
    <w:p w14:paraId="169C0008" w14:textId="77777777" w:rsidR="00457EFC" w:rsidRPr="002463A4" w:rsidRDefault="00F15D75" w:rsidP="002463A4">
      <w:pPr>
        <w:pStyle w:val="Legenda"/>
        <w:jc w:val="left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Diagrama de caso</w:t>
      </w:r>
      <w:r w:rsidR="00457EFC" w:rsidRPr="002463A4">
        <w:rPr>
          <w:b/>
          <w:i w:val="0"/>
          <w:sz w:val="24"/>
          <w:szCs w:val="24"/>
        </w:rPr>
        <w:t xml:space="preserve"> de uso</w:t>
      </w:r>
      <w:r>
        <w:rPr>
          <w:b/>
          <w:i w:val="0"/>
          <w:sz w:val="24"/>
          <w:szCs w:val="24"/>
        </w:rPr>
        <w:t>: Cadastro de Clientes</w:t>
      </w:r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457EFC" w14:paraId="03E3F719" w14:textId="77777777">
        <w:trPr>
          <w:trHeight w:val="6003"/>
        </w:trPr>
        <w:tc>
          <w:tcPr>
            <w:tcW w:w="8780" w:type="dxa"/>
          </w:tcPr>
          <w:p w14:paraId="79B9E5EE" w14:textId="77777777" w:rsidR="00B30797" w:rsidRDefault="00282FE3" w:rsidP="000F69BC">
            <w:pPr>
              <w:pStyle w:val="Tabela"/>
              <w:spacing w:line="360" w:lineRule="auto"/>
            </w:pPr>
            <w:r>
              <w:rPr>
                <w:noProof/>
              </w:rPr>
              <w:pict w14:anchorId="66119C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45.6pt;margin-top:8.4pt;width:352.45pt;height:270.4pt;z-index:251661312;mso-position-horizontal-relative:margin;mso-position-vertical-relative:margin">
                  <v:imagedata r:id="rId9" o:title="Cadastro de Clientes"/>
                  <w10:wrap type="square" anchorx="margin" anchory="margin"/>
                </v:shape>
              </w:pict>
            </w:r>
          </w:p>
          <w:p w14:paraId="6BB6D00C" w14:textId="77777777" w:rsidR="00B30797" w:rsidRPr="00B30797" w:rsidRDefault="00B30797" w:rsidP="000F69BC">
            <w:pPr>
              <w:spacing w:line="360" w:lineRule="auto"/>
            </w:pPr>
          </w:p>
          <w:p w14:paraId="5F584E79" w14:textId="77777777" w:rsidR="00B30797" w:rsidRPr="00B30797" w:rsidRDefault="00B30797" w:rsidP="000F69BC">
            <w:pPr>
              <w:spacing w:line="360" w:lineRule="auto"/>
            </w:pPr>
          </w:p>
          <w:p w14:paraId="59C76A5F" w14:textId="77777777" w:rsidR="00B30797" w:rsidRPr="00B30797" w:rsidRDefault="00B30797" w:rsidP="000F69BC">
            <w:pPr>
              <w:spacing w:line="360" w:lineRule="auto"/>
            </w:pPr>
          </w:p>
          <w:p w14:paraId="5248A65D" w14:textId="77777777" w:rsidR="00B30797" w:rsidRDefault="00B30797" w:rsidP="000F69BC">
            <w:pPr>
              <w:spacing w:line="360" w:lineRule="auto"/>
            </w:pPr>
          </w:p>
          <w:p w14:paraId="48230E2F" w14:textId="77777777" w:rsidR="00457EFC" w:rsidRPr="00B30797" w:rsidRDefault="00457EFC" w:rsidP="000F69BC">
            <w:pPr>
              <w:spacing w:line="360" w:lineRule="auto"/>
              <w:ind w:firstLine="720"/>
            </w:pPr>
          </w:p>
        </w:tc>
      </w:tr>
    </w:tbl>
    <w:p w14:paraId="5B8B1B46" w14:textId="77777777" w:rsidR="00457EFC" w:rsidRDefault="00457EFC" w:rsidP="000F69BC">
      <w:pPr>
        <w:pStyle w:val="Corpodetexto"/>
        <w:spacing w:line="360" w:lineRule="auto"/>
      </w:pPr>
    </w:p>
    <w:p w14:paraId="02A2382E" w14:textId="77777777" w:rsidR="00457EFC" w:rsidRDefault="00457EFC" w:rsidP="00010375">
      <w:pPr>
        <w:pStyle w:val="Ttulo3"/>
      </w:pPr>
      <w:bookmarkStart w:id="47" w:name="_Toc43313126"/>
      <w:r>
        <w:t>Casos de uso</w:t>
      </w:r>
      <w:bookmarkEnd w:id="47"/>
    </w:p>
    <w:p w14:paraId="2451F7D5" w14:textId="77777777" w:rsidR="00457EFC" w:rsidRDefault="00457EFC" w:rsidP="00010375">
      <w:pPr>
        <w:pStyle w:val="Ttulo4"/>
      </w:pPr>
      <w:bookmarkStart w:id="48" w:name="_Toc43313127"/>
      <w:r>
        <w:t>Caso de uso &lt;&lt; nome do caso de uso &gt;&gt;</w:t>
      </w:r>
      <w:bookmarkEnd w:id="48"/>
    </w:p>
    <w:p w14:paraId="779D65EB" w14:textId="77777777" w:rsidR="00457EFC" w:rsidRDefault="00457EFC" w:rsidP="00010375">
      <w:pPr>
        <w:pStyle w:val="Ttulo5"/>
      </w:pPr>
      <w:bookmarkStart w:id="49" w:name="_Toc43313128"/>
      <w:r>
        <w:t>Precondições</w:t>
      </w:r>
      <w:bookmarkEnd w:id="49"/>
    </w:p>
    <w:p w14:paraId="6C5BDA69" w14:textId="77777777" w:rsidR="00457EFC" w:rsidRDefault="00457EFC" w:rsidP="000F69BC">
      <w:pPr>
        <w:pStyle w:val="Corpodetexto"/>
        <w:spacing w:line="360" w:lineRule="auto"/>
      </w:pPr>
    </w:p>
    <w:p w14:paraId="1AD6D9AB" w14:textId="77777777" w:rsidR="00F15D75" w:rsidRDefault="00F15D75" w:rsidP="00BB306B">
      <w:pPr>
        <w:pStyle w:val="Corpodetexto"/>
        <w:spacing w:line="360" w:lineRule="auto"/>
        <w:ind w:firstLine="720"/>
      </w:pPr>
      <w:r>
        <w:t>Para a inserção de um cliente, é necessário ter em mãos os seguintes dados: Nome completo, CPF, Data de Nascimento, Telefone e E-mail.</w:t>
      </w:r>
    </w:p>
    <w:p w14:paraId="3F6941C6" w14:textId="77777777" w:rsidR="00F15D75" w:rsidRPr="00F15D75" w:rsidRDefault="00F15D75" w:rsidP="00F15D75">
      <w:pPr>
        <w:pStyle w:val="Corpodetexto"/>
        <w:spacing w:line="360" w:lineRule="auto"/>
        <w:ind w:left="720"/>
      </w:pPr>
    </w:p>
    <w:p w14:paraId="440D1BCD" w14:textId="77777777" w:rsidR="00457EFC" w:rsidRDefault="00457EFC" w:rsidP="00010375">
      <w:pPr>
        <w:pStyle w:val="Ttulo5"/>
      </w:pPr>
      <w:bookmarkStart w:id="50" w:name="_Toc43313129"/>
      <w:r>
        <w:lastRenderedPageBreak/>
        <w:t>Fluxo principal</w:t>
      </w:r>
      <w:bookmarkEnd w:id="50"/>
    </w:p>
    <w:p w14:paraId="45F05D44" w14:textId="77777777" w:rsidR="00BB306B" w:rsidRDefault="00BB306B" w:rsidP="00BB306B">
      <w:pPr>
        <w:pStyle w:val="Tabela"/>
        <w:spacing w:line="360" w:lineRule="auto"/>
      </w:pPr>
    </w:p>
    <w:p w14:paraId="3136D2B8" w14:textId="77777777" w:rsidR="00BB306B" w:rsidRDefault="00BB306B" w:rsidP="00BB306B">
      <w:pPr>
        <w:pStyle w:val="Tabela"/>
        <w:spacing w:line="360" w:lineRule="auto"/>
      </w:pPr>
      <w:r>
        <w:t>-No menu principal, selecionar Cadastro de Clientes;</w:t>
      </w:r>
    </w:p>
    <w:p w14:paraId="1F3EAE98" w14:textId="77777777" w:rsidR="00BB306B" w:rsidRDefault="00BB306B" w:rsidP="00BB306B">
      <w:pPr>
        <w:pStyle w:val="Tabela"/>
        <w:spacing w:line="360" w:lineRule="auto"/>
      </w:pPr>
      <w:r>
        <w:t>-Na tela de Cadastro de Clientes, clicar no botão Cadastrar;</w:t>
      </w:r>
    </w:p>
    <w:p w14:paraId="42BCB737" w14:textId="77777777" w:rsidR="00BB306B" w:rsidRDefault="00BB306B" w:rsidP="00BB306B">
      <w:pPr>
        <w:pStyle w:val="Tabela"/>
        <w:spacing w:line="360" w:lineRule="auto"/>
      </w:pPr>
      <w:r>
        <w:t>-Na tela de inserção de dados, preencher os campos com Nome, Telefone, CPF, E-mail e Data de nascimento;</w:t>
      </w:r>
    </w:p>
    <w:p w14:paraId="5CCD8315" w14:textId="77777777" w:rsidR="00457EFC" w:rsidRDefault="00BB306B" w:rsidP="00BB306B">
      <w:pPr>
        <w:pStyle w:val="Corpodetexto"/>
        <w:spacing w:line="360" w:lineRule="auto"/>
      </w:pPr>
      <w:r>
        <w:t>-Após o preenchimento, clicar no botão Cadastrar</w:t>
      </w:r>
    </w:p>
    <w:p w14:paraId="532AAF1E" w14:textId="77777777" w:rsidR="00BB306B" w:rsidRDefault="00BB306B" w:rsidP="000F69BC">
      <w:pPr>
        <w:pStyle w:val="Corpodetexto"/>
        <w:spacing w:line="360" w:lineRule="auto"/>
      </w:pPr>
    </w:p>
    <w:p w14:paraId="278D00B8" w14:textId="77777777" w:rsidR="00457EFC" w:rsidRDefault="00457EFC" w:rsidP="00010375">
      <w:pPr>
        <w:pStyle w:val="Ttulo5"/>
      </w:pPr>
      <w:bookmarkStart w:id="51" w:name="_Toc43313130"/>
      <w:r>
        <w:t>Subfluxos</w:t>
      </w:r>
      <w:bookmarkEnd w:id="51"/>
    </w:p>
    <w:p w14:paraId="67615F1E" w14:textId="77777777" w:rsidR="00457EFC" w:rsidRDefault="00457EFC" w:rsidP="000F69BC">
      <w:pPr>
        <w:pStyle w:val="Corpodetexto"/>
        <w:spacing w:line="360" w:lineRule="auto"/>
      </w:pPr>
    </w:p>
    <w:p w14:paraId="1D8AFEA8" w14:textId="77777777" w:rsidR="00BB306B" w:rsidRDefault="00BB306B" w:rsidP="00BB306B">
      <w:pPr>
        <w:pStyle w:val="Corpodetexto"/>
        <w:spacing w:line="360" w:lineRule="auto"/>
        <w:ind w:left="567"/>
      </w:pPr>
      <w:r>
        <w:t>Após a tentativa de inserção, o sistema faz as seguintes validações:</w:t>
      </w:r>
    </w:p>
    <w:p w14:paraId="78583710" w14:textId="77777777" w:rsidR="00BB306B" w:rsidRDefault="00BB306B" w:rsidP="00BB306B">
      <w:pPr>
        <w:pStyle w:val="Corpodetexto"/>
        <w:spacing w:line="360" w:lineRule="auto"/>
      </w:pPr>
      <w:r>
        <w:t>-Verificação de nome: o nome não pode estar em branco e deve conter mais de 8 caracteres;</w:t>
      </w:r>
    </w:p>
    <w:p w14:paraId="6B455E51" w14:textId="77777777" w:rsidR="00BB306B" w:rsidRDefault="00BB306B" w:rsidP="00BB306B">
      <w:pPr>
        <w:pStyle w:val="Corpodetexto"/>
        <w:spacing w:line="360" w:lineRule="auto"/>
      </w:pPr>
      <w:r>
        <w:t>-Verificação do CPF: algorítmo de validação para verificar se o CPF é válido;</w:t>
      </w:r>
    </w:p>
    <w:p w14:paraId="5F402CDB" w14:textId="77777777" w:rsidR="00BB306B" w:rsidRDefault="00BB306B" w:rsidP="00BB306B">
      <w:pPr>
        <w:pStyle w:val="Corpodetexto"/>
        <w:spacing w:line="360" w:lineRule="auto"/>
      </w:pPr>
      <w:r>
        <w:t>-Verificação da data de nascimento: verifica se a data foi inserida em um formato válido.</w:t>
      </w:r>
    </w:p>
    <w:p w14:paraId="3C05A8E6" w14:textId="77777777" w:rsidR="00BB306B" w:rsidRDefault="00BB306B" w:rsidP="00BB306B">
      <w:pPr>
        <w:pStyle w:val="Corpodetexto"/>
        <w:spacing w:line="360" w:lineRule="auto"/>
      </w:pPr>
      <w:r>
        <w:tab/>
        <w:t>Se as verificações forem validadas, o cliente é inserido com sucesso na base de dados. Caso contrário, um erro é exibido solicitando ao usuário que faça a correção solicitada.</w:t>
      </w:r>
    </w:p>
    <w:p w14:paraId="402D4324" w14:textId="77777777" w:rsidR="00F354A2" w:rsidRDefault="00F354A2" w:rsidP="000F69BC">
      <w:pPr>
        <w:pStyle w:val="Corpodetexto"/>
        <w:spacing w:line="360" w:lineRule="auto"/>
      </w:pPr>
    </w:p>
    <w:p w14:paraId="23758FC6" w14:textId="77777777" w:rsidR="00457EFC" w:rsidRDefault="00457EFC" w:rsidP="00010375">
      <w:pPr>
        <w:pStyle w:val="Ttulo3"/>
      </w:pPr>
      <w:bookmarkStart w:id="52" w:name="_Toc43313131"/>
      <w:r>
        <w:lastRenderedPageBreak/>
        <w:t xml:space="preserve">Diagrama de </w:t>
      </w:r>
      <w:r w:rsidR="00F354A2">
        <w:t>Classe (projeto lógico)</w:t>
      </w:r>
      <w:bookmarkEnd w:id="52"/>
      <w:r w:rsidR="00F354A2">
        <w:t xml:space="preserve"> </w:t>
      </w:r>
    </w:p>
    <w:tbl>
      <w:tblPr>
        <w:tblW w:w="9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1"/>
      </w:tblGrid>
      <w:tr w:rsidR="00457EFC" w14:paraId="69E11F8C" w14:textId="77777777" w:rsidTr="008849A7">
        <w:trPr>
          <w:trHeight w:val="10818"/>
        </w:trPr>
        <w:tc>
          <w:tcPr>
            <w:tcW w:w="9201" w:type="dxa"/>
          </w:tcPr>
          <w:p w14:paraId="701974A5" w14:textId="6D198E65" w:rsidR="00457EFC" w:rsidRDefault="007B6ED1" w:rsidP="000F69BC">
            <w:pPr>
              <w:pStyle w:val="Tabela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878B47A" wp14:editId="14EBE372">
                  <wp:extent cx="5753735" cy="4638675"/>
                  <wp:effectExtent l="0" t="0" r="0" b="9525"/>
                  <wp:docPr id="2" name="Imagem 2" descr="Tela de celular com texto preto sobre fundo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 Diagram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73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CD65B" w14:textId="77777777" w:rsidR="00F354A2" w:rsidRDefault="00F354A2" w:rsidP="000F69BC">
            <w:pPr>
              <w:pStyle w:val="Tabela"/>
              <w:spacing w:line="360" w:lineRule="auto"/>
            </w:pPr>
          </w:p>
          <w:p w14:paraId="6AD810A3" w14:textId="77777777" w:rsidR="008849A7" w:rsidRDefault="008849A7" w:rsidP="000F69BC">
            <w:pPr>
              <w:pStyle w:val="Tabela"/>
              <w:spacing w:line="360" w:lineRule="auto"/>
            </w:pPr>
          </w:p>
          <w:p w14:paraId="7E03242A" w14:textId="77777777" w:rsidR="008849A7" w:rsidRDefault="008849A7" w:rsidP="000F69BC">
            <w:pPr>
              <w:pStyle w:val="Tabela"/>
              <w:spacing w:line="360" w:lineRule="auto"/>
            </w:pPr>
          </w:p>
          <w:p w14:paraId="598F4F46" w14:textId="77777777" w:rsidR="008849A7" w:rsidRDefault="008849A7" w:rsidP="000F69BC">
            <w:pPr>
              <w:pStyle w:val="Tabela"/>
              <w:spacing w:line="360" w:lineRule="auto"/>
            </w:pPr>
          </w:p>
        </w:tc>
      </w:tr>
    </w:tbl>
    <w:p w14:paraId="7C842602" w14:textId="77777777" w:rsidR="00457EFC" w:rsidRDefault="00457EFC" w:rsidP="000F69BC">
      <w:pPr>
        <w:pStyle w:val="Corpodetexto"/>
        <w:spacing w:line="360" w:lineRule="auto"/>
      </w:pPr>
    </w:p>
    <w:p w14:paraId="74B306FF" w14:textId="77777777" w:rsidR="00457EFC" w:rsidRDefault="00F354A2" w:rsidP="00010375">
      <w:pPr>
        <w:pStyle w:val="Ttulo3"/>
      </w:pPr>
      <w:bookmarkStart w:id="53" w:name="_Toc43313132"/>
      <w:r>
        <w:lastRenderedPageBreak/>
        <w:t>Diagrama de Classe (projeto físico)</w:t>
      </w:r>
      <w:bookmarkEnd w:id="53"/>
    </w:p>
    <w:tbl>
      <w:tblPr>
        <w:tblW w:w="9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6"/>
      </w:tblGrid>
      <w:tr w:rsidR="00457EFC" w14:paraId="1E4B3A7D" w14:textId="77777777" w:rsidTr="002F6DDD">
        <w:trPr>
          <w:trHeight w:val="12451"/>
        </w:trPr>
        <w:tc>
          <w:tcPr>
            <w:tcW w:w="9246" w:type="dxa"/>
          </w:tcPr>
          <w:p w14:paraId="1320509D" w14:textId="16052BD2" w:rsidR="00457EFC" w:rsidRDefault="002F6DDD" w:rsidP="000F69BC">
            <w:pPr>
              <w:pStyle w:val="Tabela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F6EDD6C" wp14:editId="606F5395">
                  <wp:extent cx="5782310" cy="3720465"/>
                  <wp:effectExtent l="0" t="0" r="889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 Diagram (1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310" cy="37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140C5" w14:textId="77777777" w:rsidR="00F354A2" w:rsidRDefault="00F354A2" w:rsidP="000F69BC">
            <w:pPr>
              <w:pStyle w:val="Tabela"/>
              <w:spacing w:line="360" w:lineRule="auto"/>
            </w:pPr>
          </w:p>
          <w:p w14:paraId="65DEA612" w14:textId="77777777" w:rsidR="00F354A2" w:rsidRDefault="00F354A2" w:rsidP="000F69BC">
            <w:pPr>
              <w:pStyle w:val="Tabela"/>
              <w:spacing w:line="360" w:lineRule="auto"/>
            </w:pPr>
          </w:p>
          <w:p w14:paraId="2995FEF2" w14:textId="77777777" w:rsidR="00F354A2" w:rsidRDefault="00F354A2" w:rsidP="000F69BC">
            <w:pPr>
              <w:pStyle w:val="Tabela"/>
              <w:spacing w:line="360" w:lineRule="auto"/>
            </w:pPr>
          </w:p>
          <w:p w14:paraId="7A624DCC" w14:textId="77777777" w:rsidR="00F354A2" w:rsidRDefault="00F354A2" w:rsidP="000F69BC">
            <w:pPr>
              <w:pStyle w:val="Tabela"/>
              <w:spacing w:line="360" w:lineRule="auto"/>
            </w:pPr>
          </w:p>
          <w:p w14:paraId="284F7AAE" w14:textId="77777777" w:rsidR="00F354A2" w:rsidRDefault="00F354A2" w:rsidP="000F69BC">
            <w:pPr>
              <w:pStyle w:val="Tabela"/>
              <w:spacing w:line="360" w:lineRule="auto"/>
            </w:pPr>
          </w:p>
          <w:p w14:paraId="0C222A86" w14:textId="77777777" w:rsidR="00F354A2" w:rsidRDefault="00F354A2" w:rsidP="000F69BC">
            <w:pPr>
              <w:pStyle w:val="Tabela"/>
              <w:spacing w:line="360" w:lineRule="auto"/>
            </w:pPr>
          </w:p>
          <w:p w14:paraId="15C60AD5" w14:textId="77777777" w:rsidR="00F354A2" w:rsidRDefault="00F354A2" w:rsidP="000F69BC">
            <w:pPr>
              <w:pStyle w:val="Tabela"/>
              <w:spacing w:line="360" w:lineRule="auto"/>
            </w:pPr>
          </w:p>
          <w:p w14:paraId="699A5109" w14:textId="77777777" w:rsidR="00F354A2" w:rsidRDefault="00F354A2" w:rsidP="000F69BC">
            <w:pPr>
              <w:pStyle w:val="Tabela"/>
              <w:spacing w:line="360" w:lineRule="auto"/>
            </w:pPr>
          </w:p>
          <w:p w14:paraId="6023C74B" w14:textId="77777777" w:rsidR="00F354A2" w:rsidRDefault="00F354A2" w:rsidP="000F69BC">
            <w:pPr>
              <w:pStyle w:val="Tabela"/>
              <w:spacing w:line="360" w:lineRule="auto"/>
            </w:pPr>
          </w:p>
          <w:p w14:paraId="57A18035" w14:textId="77777777" w:rsidR="00F354A2" w:rsidRDefault="00F354A2" w:rsidP="000F69BC">
            <w:pPr>
              <w:pStyle w:val="Tabela"/>
              <w:spacing w:line="360" w:lineRule="auto"/>
            </w:pPr>
          </w:p>
          <w:p w14:paraId="69C043AC" w14:textId="77777777" w:rsidR="00F354A2" w:rsidRDefault="00F354A2" w:rsidP="000F69BC">
            <w:pPr>
              <w:pStyle w:val="Tabela"/>
              <w:spacing w:line="360" w:lineRule="auto"/>
            </w:pPr>
          </w:p>
          <w:p w14:paraId="0FF11632" w14:textId="77777777" w:rsidR="00F354A2" w:rsidRDefault="00F354A2" w:rsidP="000F69BC">
            <w:pPr>
              <w:pStyle w:val="Tabela"/>
              <w:spacing w:line="360" w:lineRule="auto"/>
            </w:pPr>
          </w:p>
          <w:p w14:paraId="2EED478B" w14:textId="77777777" w:rsidR="00F354A2" w:rsidRDefault="00F354A2" w:rsidP="000F69BC">
            <w:pPr>
              <w:pStyle w:val="Tabela"/>
              <w:spacing w:line="360" w:lineRule="auto"/>
            </w:pPr>
          </w:p>
          <w:p w14:paraId="5FDE6EFE" w14:textId="77777777" w:rsidR="00F354A2" w:rsidRDefault="00F354A2" w:rsidP="000F69BC">
            <w:pPr>
              <w:pStyle w:val="Tabela"/>
              <w:spacing w:line="360" w:lineRule="auto"/>
            </w:pPr>
          </w:p>
          <w:p w14:paraId="7354FBC2" w14:textId="77777777" w:rsidR="00F354A2" w:rsidRDefault="00F354A2" w:rsidP="000F69BC">
            <w:pPr>
              <w:pStyle w:val="Tabela"/>
              <w:spacing w:line="360" w:lineRule="auto"/>
            </w:pPr>
          </w:p>
        </w:tc>
      </w:tr>
    </w:tbl>
    <w:p w14:paraId="4EDB4A44" w14:textId="77777777" w:rsidR="00F354A2" w:rsidRDefault="00F354A2" w:rsidP="000F69BC">
      <w:pPr>
        <w:pStyle w:val="Tabela"/>
        <w:spacing w:line="360" w:lineRule="auto"/>
        <w:jc w:val="both"/>
      </w:pPr>
    </w:p>
    <w:p w14:paraId="2D58E890" w14:textId="77777777" w:rsidR="00482617" w:rsidRDefault="00482617" w:rsidP="00482617">
      <w:pPr>
        <w:pStyle w:val="Ttulo2"/>
        <w:keepLines/>
        <w:pageBreakBefore/>
        <w:numPr>
          <w:ilvl w:val="0"/>
          <w:numId w:val="0"/>
        </w:numPr>
        <w:spacing w:line="360" w:lineRule="auto"/>
      </w:pPr>
      <w:bookmarkStart w:id="54" w:name="_Toc481911636"/>
      <w:bookmarkStart w:id="55" w:name="_Toc43313134"/>
      <w:r>
        <w:lastRenderedPageBreak/>
        <w:t>Informação de suporte</w:t>
      </w:r>
      <w:bookmarkEnd w:id="54"/>
      <w:bookmarkEnd w:id="55"/>
    </w:p>
    <w:p w14:paraId="46DEA7D7" w14:textId="77777777" w:rsidR="00482617" w:rsidRDefault="00482617" w:rsidP="00482617">
      <w:pPr>
        <w:pStyle w:val="Corpodetexto"/>
        <w:ind w:firstLine="567"/>
      </w:pPr>
      <w:r>
        <w:t xml:space="preserve">O produto vem acompanhado com um manual com todas instruções e especificações técnicas para melhor manuseio do cliente, e facilidades na hora de fazer </w:t>
      </w:r>
      <w:proofErr w:type="spellStart"/>
      <w:r>
        <w:t>todas</w:t>
      </w:r>
      <w:proofErr w:type="spellEnd"/>
      <w:r>
        <w:t xml:space="preserve"> </w:t>
      </w:r>
      <w:proofErr w:type="gramStart"/>
      <w:r>
        <w:t>aquela configurações iniciais</w:t>
      </w:r>
      <w:proofErr w:type="gramEnd"/>
      <w:r>
        <w:t xml:space="preserve"> quando o produto for adquirido.</w:t>
      </w:r>
    </w:p>
    <w:p w14:paraId="66D9C08A" w14:textId="77777777" w:rsidR="00482617" w:rsidRDefault="00482617" w:rsidP="00482617">
      <w:pPr>
        <w:pStyle w:val="Corpodetexto"/>
        <w:ind w:firstLine="567"/>
      </w:pPr>
      <w:r>
        <w:t>Para facilitar ainda mais e melhorar a experiência do cliente pós vendas, também disponibilizaremos um suporte online, onde, é necessário apenas que o usuário acesse nosso site e fale através de um chat com qualquer membro do nosso ‘suporte ao cliente’. E ainda, visando facilitar, também disponibilizaremos uma página em nosso site para o FAQ.</w:t>
      </w:r>
    </w:p>
    <w:p w14:paraId="4ABC5B61" w14:textId="77777777" w:rsidR="00482617" w:rsidRPr="00501CFD" w:rsidRDefault="00482617" w:rsidP="00482617">
      <w:pPr>
        <w:pStyle w:val="Corpodetexto"/>
        <w:ind w:firstLine="567"/>
      </w:pPr>
      <w:r>
        <w:t>Outro meio, será através de telefone. Então para os clientes que preferirem solicitar suporte da nossa equipe através do mesmo, deixaremos disponível o número em nosso manual.</w:t>
      </w:r>
    </w:p>
    <w:p w14:paraId="52EBC905" w14:textId="77777777" w:rsidR="00F354A2" w:rsidRDefault="00F354A2" w:rsidP="000F69BC">
      <w:pPr>
        <w:pStyle w:val="Tabela"/>
        <w:spacing w:line="360" w:lineRule="auto"/>
        <w:jc w:val="both"/>
      </w:pPr>
    </w:p>
    <w:p w14:paraId="006E395D" w14:textId="77777777" w:rsidR="00F354A2" w:rsidRDefault="00F354A2" w:rsidP="000F69BC">
      <w:pPr>
        <w:pStyle w:val="Ttulo2"/>
        <w:keepLines/>
        <w:pageBreakBefore/>
        <w:numPr>
          <w:ilvl w:val="0"/>
          <w:numId w:val="0"/>
        </w:numPr>
        <w:spacing w:line="360" w:lineRule="auto"/>
        <w:ind w:left="567" w:hanging="567"/>
      </w:pPr>
      <w:bookmarkStart w:id="56" w:name="_Toc43313135"/>
      <w:r>
        <w:lastRenderedPageBreak/>
        <w:t>Conclusões</w:t>
      </w:r>
      <w:bookmarkEnd w:id="56"/>
    </w:p>
    <w:p w14:paraId="30D5E1C1" w14:textId="77777777" w:rsidR="00F354A2" w:rsidRPr="00F354A2" w:rsidRDefault="00F354A2" w:rsidP="000F69BC">
      <w:pPr>
        <w:pStyle w:val="Corpodetexto"/>
        <w:spacing w:line="360" w:lineRule="auto"/>
      </w:pPr>
    </w:p>
    <w:p w14:paraId="49FE73E1" w14:textId="6ACC78F8" w:rsidR="00457EFC" w:rsidRDefault="00391FF0" w:rsidP="00482617">
      <w:pPr>
        <w:pStyle w:val="Corpodetexto"/>
        <w:spacing w:line="360" w:lineRule="auto"/>
        <w:ind w:firstLine="567"/>
      </w:pPr>
      <w:r>
        <w:t>Ao estarmos diante de situações onde envolve desenvolvimentos de produtos que vão diretamente para o usuário, devemos transformar sua experiência na melhor possível, pois futuramente, um trabalho nessa proporção pode nos transformar em uma boa empresa, e bem desenvolvida, ou então, em caso de má performance, nos renderia grandes problemas, gerando retrabalho. Dessa forma, analisamos, e reanalisamos cada processo de desenvolvimento, visando sempre o contato, e fácil entendimento para o público final</w:t>
      </w:r>
      <w:r w:rsidR="00D60336">
        <w:t>, e concluímos também, que é necessário o engajamento de cada membro para que cada uma das fases do processo sejam realizadas da forma correta.</w:t>
      </w:r>
    </w:p>
    <w:sectPr w:rsidR="00457EFC">
      <w:headerReference w:type="even" r:id="rId12"/>
      <w:headerReference w:type="default" r:id="rId13"/>
      <w:footerReference w:type="even" r:id="rId14"/>
      <w:footerReference w:type="default" r:id="rId15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17F0E" w14:textId="77777777" w:rsidR="00282FE3" w:rsidRDefault="00282FE3">
      <w:r>
        <w:separator/>
      </w:r>
    </w:p>
  </w:endnote>
  <w:endnote w:type="continuationSeparator" w:id="0">
    <w:p w14:paraId="0E851F3C" w14:textId="77777777" w:rsidR="00282FE3" w:rsidRDefault="0028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3CEB4" w14:textId="77777777" w:rsidR="006F133A" w:rsidRDefault="006F133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5FFD8A35" w14:textId="77777777" w:rsidR="006F133A" w:rsidRDefault="006F133A">
    <w:pPr>
      <w:pStyle w:val="Rodap"/>
    </w:pPr>
    <w:r>
      <w:t>AFJM Software House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4BC78" w14:textId="77777777" w:rsidR="006F133A" w:rsidRDefault="006F133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4C8EEDCF" w14:textId="77777777" w:rsidR="006F133A" w:rsidRDefault="006F133A" w:rsidP="00F14866">
    <w:r>
      <w:t>AFJM Software House</w:t>
    </w:r>
  </w:p>
  <w:p w14:paraId="2245EA1B" w14:textId="77777777" w:rsidR="006F133A" w:rsidRDefault="006F13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DED1D" w14:textId="77777777" w:rsidR="00282FE3" w:rsidRDefault="00282FE3">
      <w:r>
        <w:separator/>
      </w:r>
    </w:p>
  </w:footnote>
  <w:footnote w:type="continuationSeparator" w:id="0">
    <w:p w14:paraId="5C3A1863" w14:textId="77777777" w:rsidR="00282FE3" w:rsidRDefault="00282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6D560" w14:textId="2C0397E7" w:rsidR="006F133A" w:rsidRDefault="006F133A">
    <w:pPr>
      <w:pStyle w:val="Cabealho"/>
    </w:pPr>
    <w:r>
      <w:t xml:space="preserve">Pulse </w:t>
    </w:r>
    <w:proofErr w:type="spellStart"/>
    <w:r>
      <w:t>Location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56E95" w14:textId="77777777" w:rsidR="006F133A" w:rsidRDefault="006F133A">
    <w:pPr>
      <w:pStyle w:val="Cabealho"/>
      <w:jc w:val="right"/>
    </w:pPr>
    <w:r>
      <w:t>Especificação dos Requisitos do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0CBE"/>
    <w:multiLevelType w:val="hybridMultilevel"/>
    <w:tmpl w:val="113A339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F0ADB"/>
    <w:multiLevelType w:val="hybridMultilevel"/>
    <w:tmpl w:val="6818B6D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DA50E5"/>
    <w:multiLevelType w:val="hybridMultilevel"/>
    <w:tmpl w:val="454E4A9A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B91E81"/>
    <w:multiLevelType w:val="multilevel"/>
    <w:tmpl w:val="DF94D4E6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0A69FB"/>
    <w:multiLevelType w:val="hybridMultilevel"/>
    <w:tmpl w:val="0E96DD9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202AE2"/>
    <w:multiLevelType w:val="hybridMultilevel"/>
    <w:tmpl w:val="DB723BC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C44189"/>
    <w:multiLevelType w:val="hybridMultilevel"/>
    <w:tmpl w:val="E5769A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C96452"/>
    <w:multiLevelType w:val="hybridMultilevel"/>
    <w:tmpl w:val="BA5A8FE4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3C2487"/>
    <w:multiLevelType w:val="hybridMultilevel"/>
    <w:tmpl w:val="344213D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3F121C"/>
    <w:multiLevelType w:val="hybridMultilevel"/>
    <w:tmpl w:val="DBE0B55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27715D"/>
    <w:multiLevelType w:val="hybridMultilevel"/>
    <w:tmpl w:val="AC9A377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D42633"/>
    <w:multiLevelType w:val="hybridMultilevel"/>
    <w:tmpl w:val="61A0C9A4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C20C27"/>
    <w:multiLevelType w:val="hybridMultilevel"/>
    <w:tmpl w:val="C902DE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4" w15:restartNumberingAfterBreak="0">
    <w:nsid w:val="799F2C3C"/>
    <w:multiLevelType w:val="hybridMultilevel"/>
    <w:tmpl w:val="6CBAA07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4"/>
  </w:num>
  <w:num w:numId="4">
    <w:abstractNumId w:val="16"/>
  </w:num>
  <w:num w:numId="5">
    <w:abstractNumId w:val="10"/>
  </w:num>
  <w:num w:numId="6">
    <w:abstractNumId w:val="20"/>
  </w:num>
  <w:num w:numId="7">
    <w:abstractNumId w:val="22"/>
  </w:num>
  <w:num w:numId="8">
    <w:abstractNumId w:val="0"/>
  </w:num>
  <w:num w:numId="9">
    <w:abstractNumId w:val="12"/>
  </w:num>
  <w:num w:numId="10">
    <w:abstractNumId w:val="13"/>
  </w:num>
  <w:num w:numId="11">
    <w:abstractNumId w:val="8"/>
  </w:num>
  <w:num w:numId="12">
    <w:abstractNumId w:val="19"/>
  </w:num>
  <w:num w:numId="13">
    <w:abstractNumId w:val="18"/>
  </w:num>
  <w:num w:numId="14">
    <w:abstractNumId w:val="2"/>
  </w:num>
  <w:num w:numId="15">
    <w:abstractNumId w:val="7"/>
  </w:num>
  <w:num w:numId="16">
    <w:abstractNumId w:val="17"/>
  </w:num>
  <w:num w:numId="17">
    <w:abstractNumId w:val="5"/>
  </w:num>
  <w:num w:numId="18">
    <w:abstractNumId w:val="24"/>
  </w:num>
  <w:num w:numId="19">
    <w:abstractNumId w:val="9"/>
  </w:num>
  <w:num w:numId="20">
    <w:abstractNumId w:val="1"/>
  </w:num>
  <w:num w:numId="21">
    <w:abstractNumId w:val="14"/>
  </w:num>
  <w:num w:numId="22">
    <w:abstractNumId w:val="3"/>
  </w:num>
  <w:num w:numId="23">
    <w:abstractNumId w:val="15"/>
  </w:num>
  <w:num w:numId="24">
    <w:abstractNumId w:val="11"/>
  </w:num>
  <w:num w:numId="25">
    <w:abstractNumId w:val="6"/>
  </w:num>
  <w:num w:numId="26">
    <w:abstractNumId w:val="23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FC"/>
    <w:rsid w:val="000060CD"/>
    <w:rsid w:val="00010375"/>
    <w:rsid w:val="0001371C"/>
    <w:rsid w:val="00037B50"/>
    <w:rsid w:val="00045047"/>
    <w:rsid w:val="000527D4"/>
    <w:rsid w:val="00072B7D"/>
    <w:rsid w:val="000F55E9"/>
    <w:rsid w:val="000F69BC"/>
    <w:rsid w:val="0010700B"/>
    <w:rsid w:val="00117AFB"/>
    <w:rsid w:val="00130816"/>
    <w:rsid w:val="001730AD"/>
    <w:rsid w:val="001A134B"/>
    <w:rsid w:val="001A60DC"/>
    <w:rsid w:val="001E5CFB"/>
    <w:rsid w:val="00224CAA"/>
    <w:rsid w:val="002463A4"/>
    <w:rsid w:val="00273EEC"/>
    <w:rsid w:val="00282FE3"/>
    <w:rsid w:val="00295D35"/>
    <w:rsid w:val="002F6DDD"/>
    <w:rsid w:val="00322630"/>
    <w:rsid w:val="00336E75"/>
    <w:rsid w:val="00391FF0"/>
    <w:rsid w:val="003D5F63"/>
    <w:rsid w:val="00457EFC"/>
    <w:rsid w:val="00466916"/>
    <w:rsid w:val="00482617"/>
    <w:rsid w:val="00501CFD"/>
    <w:rsid w:val="0051234B"/>
    <w:rsid w:val="005151E5"/>
    <w:rsid w:val="00544BFE"/>
    <w:rsid w:val="005A5E4F"/>
    <w:rsid w:val="005C2522"/>
    <w:rsid w:val="005E264F"/>
    <w:rsid w:val="005E2CD8"/>
    <w:rsid w:val="005F1B6F"/>
    <w:rsid w:val="006579B9"/>
    <w:rsid w:val="00677155"/>
    <w:rsid w:val="006865DB"/>
    <w:rsid w:val="006F133A"/>
    <w:rsid w:val="006F7D2C"/>
    <w:rsid w:val="007B6ED1"/>
    <w:rsid w:val="007D2C5E"/>
    <w:rsid w:val="007E3641"/>
    <w:rsid w:val="008305BE"/>
    <w:rsid w:val="008449BD"/>
    <w:rsid w:val="008849A7"/>
    <w:rsid w:val="008F3BA2"/>
    <w:rsid w:val="00920B07"/>
    <w:rsid w:val="009236AD"/>
    <w:rsid w:val="00936683"/>
    <w:rsid w:val="00944A76"/>
    <w:rsid w:val="00AC35A0"/>
    <w:rsid w:val="00AC7C98"/>
    <w:rsid w:val="00B30797"/>
    <w:rsid w:val="00B672C3"/>
    <w:rsid w:val="00BB306B"/>
    <w:rsid w:val="00BD6766"/>
    <w:rsid w:val="00BF5B55"/>
    <w:rsid w:val="00C13F52"/>
    <w:rsid w:val="00C80143"/>
    <w:rsid w:val="00C83048"/>
    <w:rsid w:val="00C842FC"/>
    <w:rsid w:val="00C9423E"/>
    <w:rsid w:val="00CE6BC3"/>
    <w:rsid w:val="00D43DF3"/>
    <w:rsid w:val="00D60336"/>
    <w:rsid w:val="00DA2E48"/>
    <w:rsid w:val="00DC2979"/>
    <w:rsid w:val="00E90BD0"/>
    <w:rsid w:val="00EE20C6"/>
    <w:rsid w:val="00F14866"/>
    <w:rsid w:val="00F15D75"/>
    <w:rsid w:val="00F354A2"/>
    <w:rsid w:val="00F50675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7A63A19"/>
  <w15:chartTrackingRefBased/>
  <w15:docId w15:val="{4AAB46CE-2511-4FF4-9E9F-8FCD4C3C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autoRedefine/>
    <w:pPr>
      <w:keepLines/>
      <w:spacing w:before="80" w:after="80"/>
      <w:jc w:val="both"/>
    </w:pPr>
    <w:rPr>
      <w:sz w:val="22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val="pt-BR"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semiHidden/>
    <w:unhideWhenUsed/>
    <w:rsid w:val="001E5CFB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arquivos%20micro%20velho\eng%20soft\Requisitos\EspecReqSw(em%20branco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1229-E422-415F-B700-41A3192E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EspecReqSw(em branco)</Template>
  <TotalTime>67</TotalTime>
  <Pages>14</Pages>
  <Words>1450</Words>
  <Characters>7833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9265</CharactersWithSpaces>
  <SharedDoc>false</SharedDoc>
  <HLinks>
    <vt:vector size="198" baseType="variant"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_Toc210838550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_Toc210838549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_Toc210838548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_Toc210838547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_Toc210838546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_Toc210838545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_Toc210838544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_Toc210838543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_Toc210838542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_Toc210838541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_Toc210838540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_Toc210838539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_Toc210838538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_Toc210838537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_Toc210838536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_Toc210838535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_Toc210838534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_Toc210838533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_Toc210838532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_Toc210838531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_Toc210838530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_Toc210838529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_Toc210838528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_Toc210838527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_Toc210838526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_Toc210838525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_Toc210838524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_Toc210838523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_Toc210838522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_Toc210838521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_Toc210838520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_Toc210838519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_Toc210838518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WinXP</dc:creator>
  <cp:keywords/>
  <dc:description>Gabarito para Especificação de Requisitos de Software</dc:description>
  <cp:lastModifiedBy>yasmin pisoni</cp:lastModifiedBy>
  <cp:revision>5</cp:revision>
  <cp:lastPrinted>1900-01-01T03:00:00Z</cp:lastPrinted>
  <dcterms:created xsi:type="dcterms:W3CDTF">2020-06-17T21:51:00Z</dcterms:created>
  <dcterms:modified xsi:type="dcterms:W3CDTF">2020-06-19T00:45:00Z</dcterms:modified>
</cp:coreProperties>
</file>